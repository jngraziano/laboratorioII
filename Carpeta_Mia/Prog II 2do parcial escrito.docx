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67" w:rsidRDefault="00B16467" w:rsidP="00E53856">
      <w:pPr>
        <w:pStyle w:val="Ttulo"/>
        <w:jc w:val="center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Programacion II</w:t>
      </w:r>
    </w:p>
    <w:p w:rsidR="00827275" w:rsidRPr="00F42F63" w:rsidRDefault="00B16467" w:rsidP="00E53856">
      <w:pPr>
        <w:pStyle w:val="Ttulo"/>
        <w:jc w:val="center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2do parcial</w:t>
      </w:r>
    </w:p>
    <w:p w:rsidR="00827275" w:rsidRPr="00F42F63" w:rsidRDefault="00EA6187" w:rsidP="00E53856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HERENCIA</w:t>
      </w:r>
    </w:p>
    <w:p w:rsidR="00B16467" w:rsidRPr="00C4666D" w:rsidRDefault="00C4666D" w:rsidP="00C4666D">
      <w:pPr>
        <w:pStyle w:val="Prrafodelista"/>
        <w:numPr>
          <w:ilvl w:val="0"/>
          <w:numId w:val="3"/>
        </w:numPr>
        <w:spacing w:line="240" w:lineRule="auto"/>
        <w:rPr>
          <w:noProof/>
          <w:lang w:val="es-ES"/>
        </w:rPr>
      </w:pPr>
      <w:r>
        <w:rPr>
          <w:noProof/>
          <w:lang w:val="es-ES"/>
        </w:rPr>
        <w:t>Es una Relacion entre clases en la cual c</w:t>
      </w:r>
      <w:r w:rsidR="00B16467" w:rsidRPr="00C4666D">
        <w:rPr>
          <w:noProof/>
          <w:lang w:val="es-ES"/>
        </w:rPr>
        <w:t>omparten estructura</w:t>
      </w:r>
      <w:r>
        <w:rPr>
          <w:noProof/>
          <w:lang w:val="es-ES"/>
        </w:rPr>
        <w:t xml:space="preserve"> y comportamiento definido en otra clase.</w:t>
      </w:r>
    </w:p>
    <w:p w:rsidR="0084086B" w:rsidRDefault="0084086B" w:rsidP="00E53856">
      <w:pPr>
        <w:pStyle w:val="Prrafodelista"/>
        <w:numPr>
          <w:ilvl w:val="0"/>
          <w:numId w:val="3"/>
        </w:numPr>
        <w:spacing w:line="240" w:lineRule="auto"/>
        <w:rPr>
          <w:noProof/>
          <w:lang w:val="es-ES"/>
        </w:rPr>
      </w:pPr>
      <w:r>
        <w:rPr>
          <w:noProof/>
          <w:lang w:val="es-ES"/>
        </w:rPr>
        <w:t>Una sublase o derivada hereda de una clase base.</w:t>
      </w:r>
    </w:p>
    <w:p w:rsidR="00B16467" w:rsidRDefault="00B16467" w:rsidP="00E53856">
      <w:pPr>
        <w:pStyle w:val="Prrafodelista"/>
        <w:numPr>
          <w:ilvl w:val="0"/>
          <w:numId w:val="3"/>
        </w:numPr>
        <w:spacing w:line="240" w:lineRule="auto"/>
        <w:rPr>
          <w:noProof/>
          <w:lang w:val="es-ES"/>
        </w:rPr>
      </w:pPr>
      <w:r>
        <w:rPr>
          <w:noProof/>
          <w:lang w:val="es-ES"/>
        </w:rPr>
        <w:t xml:space="preserve">Cada clase que hereda de otra posee: </w:t>
      </w:r>
    </w:p>
    <w:p w:rsidR="00B16467" w:rsidRPr="00B16467" w:rsidRDefault="00B16467" w:rsidP="00E53856">
      <w:pPr>
        <w:pStyle w:val="Prrafodelista"/>
        <w:numPr>
          <w:ilvl w:val="1"/>
          <w:numId w:val="3"/>
        </w:numPr>
        <w:spacing w:line="240" w:lineRule="auto"/>
        <w:rPr>
          <w:noProof/>
          <w:lang w:val="es-ES"/>
        </w:rPr>
      </w:pPr>
      <w:r w:rsidRPr="00B16467">
        <w:rPr>
          <w:noProof/>
          <w:lang w:val="es-ES"/>
        </w:rPr>
        <w:t>Los atributos de la clase base ademas de los propios</w:t>
      </w:r>
      <w:r w:rsidR="0084086B">
        <w:rPr>
          <w:noProof/>
          <w:lang w:val="es-ES"/>
        </w:rPr>
        <w:t>.</w:t>
      </w:r>
    </w:p>
    <w:p w:rsidR="00B16467" w:rsidRDefault="00B16467" w:rsidP="00E53856">
      <w:pPr>
        <w:pStyle w:val="Prrafodelista"/>
        <w:numPr>
          <w:ilvl w:val="1"/>
          <w:numId w:val="3"/>
        </w:numPr>
        <w:spacing w:line="240" w:lineRule="auto"/>
        <w:rPr>
          <w:noProof/>
          <w:lang w:val="es-ES"/>
        </w:rPr>
      </w:pPr>
      <w:r>
        <w:rPr>
          <w:noProof/>
          <w:lang w:val="es-ES"/>
        </w:rPr>
        <w:t>Soporta todos o algunos de los metodos de la clase base.</w:t>
      </w:r>
    </w:p>
    <w:p w:rsidR="00B16467" w:rsidRDefault="0084086B" w:rsidP="00E53856">
      <w:pPr>
        <w:spacing w:line="240" w:lineRule="auto"/>
        <w:rPr>
          <w:noProof/>
          <w:lang w:val="es-ES"/>
        </w:rPr>
      </w:pPr>
      <w:r w:rsidRPr="0084086B">
        <w:rPr>
          <w:b/>
          <w:noProof/>
          <w:lang w:val="es-ES"/>
        </w:rPr>
        <w:t>Proposito</w:t>
      </w:r>
      <w:r>
        <w:rPr>
          <w:noProof/>
          <w:lang w:val="es-ES"/>
        </w:rPr>
        <w:t xml:space="preserve">: organizar mejor las clases y agruparlas en </w:t>
      </w:r>
      <w:r w:rsidRPr="00792C24">
        <w:rPr>
          <w:noProof/>
          <w:u w:val="single"/>
          <w:lang w:val="es-ES"/>
        </w:rPr>
        <w:t>funcion</w:t>
      </w:r>
      <w:r>
        <w:rPr>
          <w:noProof/>
          <w:lang w:val="es-ES"/>
        </w:rPr>
        <w:t xml:space="preserve"> de atrib</w:t>
      </w:r>
      <w:r w:rsidR="00C4666D">
        <w:rPr>
          <w:noProof/>
          <w:lang w:val="es-ES"/>
        </w:rPr>
        <w:t xml:space="preserve">utos y comportamientos comunes, a la vez que cada una se especializa según sus particularidades. </w:t>
      </w:r>
    </w:p>
    <w:p w:rsidR="00C4666D" w:rsidRDefault="00C4666D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>La herencia permite crear nuevas clases a partir de otras ya existentes en lugar de crearlas de cero.</w:t>
      </w:r>
    </w:p>
    <w:p w:rsidR="0084086B" w:rsidRDefault="0084086B" w:rsidP="00E53856">
      <w:pPr>
        <w:spacing w:line="240" w:lineRule="auto"/>
        <w:ind w:firstLine="720"/>
        <w:rPr>
          <w:noProof/>
          <w:lang w:val="es-ES"/>
        </w:rPr>
      </w:pPr>
      <w:r>
        <w:rPr>
          <w:noProof/>
          <w:lang w:val="es-ES"/>
        </w:rPr>
        <w:t>Clase base o padre</w:t>
      </w:r>
    </w:p>
    <w:p w:rsidR="0084086B" w:rsidRDefault="0084086B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</w:r>
      <w:r w:rsidRPr="0084086B">
        <w:rPr>
          <w:noProof/>
          <w:lang w:val="es-ES"/>
        </w:rPr>
        <w:sym w:font="Wingdings" w:char="F0E0"/>
      </w:r>
      <w:r>
        <w:rPr>
          <w:noProof/>
          <w:lang w:val="es-ES"/>
        </w:rPr>
        <w:t>Clases derivadas o Hijas.</w:t>
      </w:r>
    </w:p>
    <w:p w:rsidR="0084086B" w:rsidRDefault="0084086B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>Tipos de Herencia: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86B" w:rsidTr="0084086B">
        <w:tc>
          <w:tcPr>
            <w:tcW w:w="4675" w:type="dxa"/>
          </w:tcPr>
          <w:p w:rsidR="0084086B" w:rsidRPr="0084086B" w:rsidRDefault="0084086B" w:rsidP="00E53856">
            <w:pPr>
              <w:rPr>
                <w:b/>
                <w:noProof/>
                <w:lang w:val="es-ES"/>
              </w:rPr>
            </w:pPr>
            <w:r w:rsidRPr="0084086B">
              <w:rPr>
                <w:b/>
                <w:noProof/>
                <w:lang w:val="es-ES"/>
              </w:rPr>
              <w:t>HERENCIA SIMPLE</w:t>
            </w:r>
          </w:p>
        </w:tc>
        <w:tc>
          <w:tcPr>
            <w:tcW w:w="4675" w:type="dxa"/>
          </w:tcPr>
          <w:p w:rsidR="0084086B" w:rsidRPr="0084086B" w:rsidRDefault="0084086B" w:rsidP="00E53856">
            <w:pPr>
              <w:rPr>
                <w:b/>
                <w:noProof/>
                <w:lang w:val="es-ES"/>
              </w:rPr>
            </w:pPr>
            <w:r w:rsidRPr="0084086B">
              <w:rPr>
                <w:b/>
                <w:noProof/>
                <w:lang w:val="es-ES"/>
              </w:rPr>
              <w:t>HERENCIA MULTIPLE</w:t>
            </w:r>
          </w:p>
        </w:tc>
      </w:tr>
      <w:tr w:rsidR="0084086B" w:rsidTr="0084086B">
        <w:tc>
          <w:tcPr>
            <w:tcW w:w="4675" w:type="dxa"/>
          </w:tcPr>
          <w:p w:rsidR="0084086B" w:rsidRDefault="0084086B" w:rsidP="00C4666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Puede heredar </w:t>
            </w:r>
            <w:r w:rsidR="00C4666D">
              <w:rPr>
                <w:noProof/>
                <w:lang w:val="es-ES"/>
              </w:rPr>
              <w:t xml:space="preserve">SOLO de </w:t>
            </w:r>
            <w:r>
              <w:rPr>
                <w:noProof/>
                <w:lang w:val="es-ES"/>
              </w:rPr>
              <w:t>una clase base</w:t>
            </w:r>
          </w:p>
        </w:tc>
        <w:tc>
          <w:tcPr>
            <w:tcW w:w="4675" w:type="dxa"/>
          </w:tcPr>
          <w:p w:rsidR="00C4666D" w:rsidRDefault="00C4666D" w:rsidP="00E5385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Puede heredad de una o mas clases base.</w:t>
            </w:r>
          </w:p>
          <w:p w:rsidR="0084086B" w:rsidRDefault="0084086B" w:rsidP="00E5385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 permitida en C#</w:t>
            </w:r>
            <w:r w:rsidR="00C4666D">
              <w:rPr>
                <w:noProof/>
                <w:lang w:val="es-ES"/>
              </w:rPr>
              <w:t xml:space="preserve"> (es permitida en C++)</w:t>
            </w:r>
          </w:p>
        </w:tc>
      </w:tr>
    </w:tbl>
    <w:p w:rsidR="0084086B" w:rsidRDefault="0084086B" w:rsidP="00E53856">
      <w:pPr>
        <w:pStyle w:val="Prrafodelista"/>
        <w:spacing w:line="240" w:lineRule="auto"/>
        <w:ind w:left="709"/>
        <w:rPr>
          <w:noProof/>
          <w:lang w:val="es-ES"/>
        </w:rPr>
      </w:pPr>
    </w:p>
    <w:p w:rsidR="0084086B" w:rsidRDefault="0084086B" w:rsidP="00E53856">
      <w:pPr>
        <w:pStyle w:val="Prrafodelista"/>
        <w:spacing w:line="240" w:lineRule="auto"/>
        <w:ind w:left="709"/>
        <w:rPr>
          <w:noProof/>
          <w:lang w:val="es-ES"/>
        </w:rPr>
      </w:pPr>
      <w:r w:rsidRPr="00FD0DDA">
        <w:rPr>
          <w:b/>
          <w:noProof/>
          <w:u w:val="single"/>
          <w:lang w:val="es-ES"/>
        </w:rPr>
        <w:t>Declaración</w:t>
      </w:r>
      <w:r>
        <w:rPr>
          <w:noProof/>
          <w:lang w:val="es-ES"/>
        </w:rPr>
        <w:t>:</w:t>
      </w:r>
    </w:p>
    <w:p w:rsidR="0084086B" w:rsidRDefault="0084086B" w:rsidP="00E53856">
      <w:pPr>
        <w:pStyle w:val="Prrafodelista"/>
        <w:spacing w:line="240" w:lineRule="auto"/>
        <w:ind w:left="709"/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  <w:t>[mod] class NombreClase   :   NombreBase</w:t>
      </w:r>
    </w:p>
    <w:p w:rsidR="0084086B" w:rsidRPr="00E53856" w:rsidRDefault="0084086B" w:rsidP="00E53856">
      <w:pPr>
        <w:pStyle w:val="Prrafodelista"/>
        <w:spacing w:line="240" w:lineRule="auto"/>
        <w:ind w:left="709"/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  <w:t xml:space="preserve">  </w:t>
      </w:r>
      <w:r w:rsidRPr="0084086B">
        <w:rPr>
          <w:noProof/>
          <w:lang w:val="es-ES"/>
        </w:rPr>
        <w:sym w:font="Wingdings" w:char="F0E0"/>
      </w:r>
      <w:r>
        <w:rPr>
          <w:noProof/>
          <w:lang w:val="es-ES"/>
        </w:rPr>
        <w:t>Operador:Le indica que es una subclase que Procede.</w:t>
      </w:r>
    </w:p>
    <w:p w:rsidR="0084086B" w:rsidRDefault="0084086B" w:rsidP="00E53856">
      <w:pPr>
        <w:pStyle w:val="Prrafodelista"/>
        <w:spacing w:line="240" w:lineRule="auto"/>
        <w:ind w:left="709"/>
        <w:rPr>
          <w:noProof/>
          <w:lang w:val="es-ES"/>
        </w:rPr>
      </w:pPr>
    </w:p>
    <w:p w:rsidR="0084086B" w:rsidRDefault="0084086B" w:rsidP="00E53856">
      <w:pPr>
        <w:pStyle w:val="Prrafodelista"/>
        <w:numPr>
          <w:ilvl w:val="0"/>
          <w:numId w:val="6"/>
        </w:numPr>
        <w:spacing w:line="240" w:lineRule="auto"/>
        <w:ind w:left="709" w:hanging="283"/>
        <w:rPr>
          <w:noProof/>
          <w:lang w:val="es-ES"/>
        </w:rPr>
      </w:pPr>
      <w:r>
        <w:rPr>
          <w:noProof/>
          <w:lang w:val="es-ES"/>
        </w:rPr>
        <w:t>Hereda todo salvo contructores</w:t>
      </w:r>
    </w:p>
    <w:p w:rsidR="0084086B" w:rsidRDefault="0084086B" w:rsidP="00E53856">
      <w:pPr>
        <w:pStyle w:val="Prrafodelista"/>
        <w:numPr>
          <w:ilvl w:val="0"/>
          <w:numId w:val="6"/>
        </w:numPr>
        <w:spacing w:line="240" w:lineRule="auto"/>
        <w:ind w:left="709" w:hanging="283"/>
        <w:rPr>
          <w:noProof/>
          <w:lang w:val="es-ES"/>
        </w:rPr>
      </w:pPr>
      <w:r>
        <w:rPr>
          <w:noProof/>
          <w:lang w:val="es-ES"/>
        </w:rPr>
        <w:t xml:space="preserve">Los miembros publicos de base </w:t>
      </w:r>
      <w:r w:rsidR="00C4666D">
        <w:rPr>
          <w:noProof/>
          <w:lang w:val="es-ES"/>
        </w:rPr>
        <w:t>se convierten implicitamente en miembros publicos de la clase</w:t>
      </w:r>
      <w:r>
        <w:rPr>
          <w:noProof/>
          <w:lang w:val="es-ES"/>
        </w:rPr>
        <w:t xml:space="preserve"> derivada. </w:t>
      </w:r>
    </w:p>
    <w:p w:rsidR="0084086B" w:rsidRDefault="0084086B" w:rsidP="00E53856">
      <w:pPr>
        <w:pStyle w:val="Prrafodelista"/>
        <w:numPr>
          <w:ilvl w:val="0"/>
          <w:numId w:val="6"/>
        </w:numPr>
        <w:spacing w:line="240" w:lineRule="auto"/>
        <w:ind w:left="709" w:hanging="283"/>
        <w:rPr>
          <w:noProof/>
          <w:lang w:val="es-ES"/>
        </w:rPr>
      </w:pPr>
      <w:r>
        <w:rPr>
          <w:noProof/>
          <w:lang w:val="es-ES"/>
        </w:rPr>
        <w:t xml:space="preserve">Solo </w:t>
      </w:r>
      <w:r w:rsidR="00C4666D">
        <w:rPr>
          <w:noProof/>
          <w:lang w:val="es-ES"/>
        </w:rPr>
        <w:t>los</w:t>
      </w:r>
      <w:r>
        <w:rPr>
          <w:noProof/>
          <w:lang w:val="es-ES"/>
        </w:rPr>
        <w:t xml:space="preserve"> miembros clase base </w:t>
      </w:r>
      <w:r w:rsidR="00C4666D">
        <w:rPr>
          <w:noProof/>
          <w:lang w:val="es-ES"/>
        </w:rPr>
        <w:t>tienen acceso</w:t>
      </w:r>
      <w:r>
        <w:rPr>
          <w:noProof/>
          <w:lang w:val="es-ES"/>
        </w:rPr>
        <w:t xml:space="preserve"> a los </w:t>
      </w:r>
      <w:r w:rsidR="00C4666D">
        <w:rPr>
          <w:noProof/>
          <w:lang w:val="es-ES"/>
        </w:rPr>
        <w:t>miembros privados de esta clase, aunque la clase derivada tambien los hereda.</w:t>
      </w:r>
    </w:p>
    <w:p w:rsidR="0084086B" w:rsidRDefault="0084086B" w:rsidP="00E53856">
      <w:pPr>
        <w:pStyle w:val="Prrafodelista"/>
        <w:numPr>
          <w:ilvl w:val="0"/>
          <w:numId w:val="6"/>
        </w:numPr>
        <w:spacing w:line="240" w:lineRule="auto"/>
        <w:ind w:left="709" w:hanging="283"/>
        <w:rPr>
          <w:noProof/>
          <w:lang w:val="es-ES"/>
        </w:rPr>
      </w:pPr>
      <w:r>
        <w:rPr>
          <w:noProof/>
          <w:lang w:val="es-ES"/>
        </w:rPr>
        <w:t>Una clase derivada no puede ser mas accesible que la clase base.</w:t>
      </w:r>
    </w:p>
    <w:p w:rsidR="0084086B" w:rsidRDefault="0084086B" w:rsidP="00E53856">
      <w:pPr>
        <w:spacing w:line="240" w:lineRule="auto"/>
        <w:rPr>
          <w:noProof/>
          <w:lang w:val="es-ES"/>
        </w:rPr>
      </w:pPr>
      <w:r>
        <w:rPr>
          <w:b/>
          <w:noProof/>
          <w:lang w:val="es-ES"/>
        </w:rPr>
        <w:t xml:space="preserve">Modicador Protected: </w:t>
      </w:r>
      <w:r>
        <w:rPr>
          <w:noProof/>
          <w:lang w:val="es-ES"/>
        </w:rPr>
        <w:t xml:space="preserve">modificador de visibilidad. </w:t>
      </w:r>
      <w:r w:rsidR="00C4666D">
        <w:rPr>
          <w:noProof/>
          <w:lang w:val="es-ES"/>
        </w:rPr>
        <w:t>Es equivalente a public entre hija y base. No asi pud</w:t>
      </w:r>
      <w:r>
        <w:rPr>
          <w:noProof/>
          <w:lang w:val="es-ES"/>
        </w:rPr>
        <w:t>iendo ver desde main.</w:t>
      </w:r>
    </w:p>
    <w:p w:rsidR="00C4666D" w:rsidRDefault="00C4666D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 xml:space="preserve">Cuando hereda un miembro protected, tambien lo es en la clase derivada. </w:t>
      </w:r>
    </w:p>
    <w:p w:rsidR="00C4666D" w:rsidRDefault="00C4666D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>Los metodos de una clase derivada solo tienen acceso a sus propios miembros heredados con proteccion. No pueden acceder a los miembros protegidos de la clase base a traves de referencias a esta.</w:t>
      </w:r>
    </w:p>
    <w:p w:rsidR="0084086B" w:rsidRDefault="0084086B" w:rsidP="00E53856">
      <w:pPr>
        <w:spacing w:line="240" w:lineRule="auto"/>
        <w:rPr>
          <w:b/>
          <w:noProof/>
          <w:u w:val="single"/>
          <w:lang w:val="es-ES"/>
        </w:rPr>
      </w:pPr>
      <w:r>
        <w:rPr>
          <w:noProof/>
          <w:lang w:val="es-ES"/>
        </w:rPr>
        <w:t xml:space="preserve">Para </w:t>
      </w:r>
      <w:r w:rsidRPr="00FD0DDA">
        <w:rPr>
          <w:noProof/>
          <w:u w:val="single"/>
          <w:lang w:val="es-ES"/>
        </w:rPr>
        <w:t>llamar a un constructor</w:t>
      </w:r>
      <w:r>
        <w:rPr>
          <w:noProof/>
          <w:lang w:val="es-ES"/>
        </w:rPr>
        <w:t xml:space="preserve"> de clase base </w:t>
      </w:r>
      <w:r w:rsidR="00FD0DDA">
        <w:rPr>
          <w:noProof/>
          <w:lang w:val="es-ES"/>
        </w:rPr>
        <w:t xml:space="preserve">desde derivada se utiliza la siguiente </w:t>
      </w:r>
      <w:r w:rsidR="00FD0DDA" w:rsidRPr="00FD0DDA">
        <w:rPr>
          <w:b/>
          <w:noProof/>
          <w:u w:val="single"/>
          <w:lang w:val="es-ES"/>
        </w:rPr>
        <w:t>declaracion</w:t>
      </w:r>
      <w:r w:rsidR="00FD0DDA">
        <w:rPr>
          <w:b/>
          <w:noProof/>
          <w:u w:val="single"/>
          <w:lang w:val="es-ES"/>
        </w:rPr>
        <w:t>:</w:t>
      </w:r>
    </w:p>
    <w:p w:rsidR="00FD0DDA" w:rsidRDefault="00FD0DDA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>[mod] Constructor(Args)  :  base(arg){}</w:t>
      </w:r>
    </w:p>
    <w:p w:rsidR="00FD0DDA" w:rsidRPr="00FD0DDA" w:rsidRDefault="00FD0DDA" w:rsidP="00E53856">
      <w:pPr>
        <w:spacing w:line="240" w:lineRule="auto"/>
        <w:rPr>
          <w:noProof/>
          <w:u w:val="single"/>
          <w:lang w:val="es-ES"/>
        </w:rPr>
      </w:pPr>
      <w:r w:rsidRPr="00FD0DDA">
        <w:rPr>
          <w:noProof/>
          <w:u w:val="single"/>
          <w:lang w:val="es-ES"/>
        </w:rPr>
        <w:t xml:space="preserve">En vez de utilizar :this en el constructor utilizamos :base para mandar a base. </w:t>
      </w:r>
    </w:p>
    <w:p w:rsidR="00FD0DDA" w:rsidRPr="00FD0DDA" w:rsidRDefault="00FD0DDA" w:rsidP="00E53856">
      <w:pPr>
        <w:spacing w:line="240" w:lineRule="auto"/>
        <w:rPr>
          <w:noProof/>
          <w:u w:val="single"/>
          <w:lang w:val="es-ES"/>
        </w:rPr>
      </w:pPr>
      <w:r w:rsidRPr="00FD0DDA">
        <w:rPr>
          <w:noProof/>
          <w:u w:val="single"/>
          <w:lang w:val="es-ES"/>
        </w:rPr>
        <w:t>Esto lo toma por defecto:</w:t>
      </w:r>
    </w:p>
    <w:p w:rsidR="00FD0DDA" w:rsidRDefault="00FD0DDA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>EJEMPLO.  Constructor(){}       es igual a      Constructor():base(){}</w:t>
      </w:r>
    </w:p>
    <w:p w:rsidR="00C4666D" w:rsidRDefault="00C4666D" w:rsidP="00E53856">
      <w:pPr>
        <w:spacing w:line="240" w:lineRule="auto"/>
        <w:rPr>
          <w:noProof/>
          <w:lang w:val="es-ES"/>
        </w:rPr>
      </w:pPr>
      <w:r>
        <w:rPr>
          <w:noProof/>
          <w:lang w:val="es-ES"/>
        </w:rPr>
        <w:t xml:space="preserve">El compilador generará un </w:t>
      </w:r>
      <w:r w:rsidR="00287DDE">
        <w:rPr>
          <w:noProof/>
          <w:lang w:val="es-ES"/>
        </w:rPr>
        <w:t xml:space="preserve">mensaje de error si el contructor indicado no coincide con ningun constructor de la clase base. </w:t>
      </w:r>
    </w:p>
    <w:p w:rsidR="00FD0DDA" w:rsidRDefault="00FD0DDA" w:rsidP="00E53856">
      <w:pPr>
        <w:spacing w:line="240" w:lineRule="auto"/>
        <w:rPr>
          <w:noProof/>
          <w:lang w:val="es-ES"/>
        </w:rPr>
      </w:pPr>
      <w:r>
        <w:rPr>
          <w:b/>
          <w:noProof/>
          <w:lang w:val="es-ES"/>
        </w:rPr>
        <w:t xml:space="preserve">Modificador Sealed: </w:t>
      </w:r>
      <w:r w:rsidR="00287DDE">
        <w:rPr>
          <w:noProof/>
          <w:lang w:val="es-ES"/>
        </w:rPr>
        <w:t>No se puede</w:t>
      </w:r>
      <w:r>
        <w:rPr>
          <w:noProof/>
          <w:lang w:val="es-ES"/>
        </w:rPr>
        <w:t xml:space="preserve"> heredar de esa clase. (Clase sellada)</w:t>
      </w:r>
      <w:r w:rsidR="00287DDE">
        <w:rPr>
          <w:noProof/>
          <w:lang w:val="es-ES"/>
        </w:rPr>
        <w:t xml:space="preserve"> EJ: System.String</w:t>
      </w:r>
    </w:p>
    <w:p w:rsidR="00FD0DDA" w:rsidRDefault="00FD0DDA" w:rsidP="00E53856">
      <w:pPr>
        <w:spacing w:line="240" w:lineRule="auto"/>
        <w:rPr>
          <w:noProof/>
          <w:lang w:val="es-ES"/>
        </w:rPr>
      </w:pPr>
      <w:r w:rsidRPr="00FD0DDA">
        <w:rPr>
          <w:b/>
          <w:noProof/>
          <w:u w:val="single"/>
          <w:lang w:val="es-ES"/>
        </w:rPr>
        <w:t>Declaración:</w:t>
      </w:r>
      <w:r w:rsidRPr="00FD0DDA">
        <w:rPr>
          <w:b/>
          <w:noProof/>
          <w:lang w:val="es-ES"/>
        </w:rPr>
        <w:t xml:space="preserve">  </w:t>
      </w:r>
      <w:r>
        <w:rPr>
          <w:noProof/>
          <w:lang w:val="es-ES"/>
        </w:rPr>
        <w:t>[mod] sealed class ClaseNombre</w:t>
      </w:r>
    </w:p>
    <w:p w:rsidR="00287DDE" w:rsidRDefault="00287DDE" w:rsidP="00E53856">
      <w:pPr>
        <w:spacing w:line="240" w:lineRule="auto"/>
        <w:rPr>
          <w:noProof/>
          <w:lang w:val="es-ES"/>
        </w:rPr>
      </w:pPr>
    </w:p>
    <w:p w:rsidR="00287DDE" w:rsidRDefault="00287DDE" w:rsidP="00E53856">
      <w:pPr>
        <w:spacing w:line="240" w:lineRule="auto"/>
        <w:rPr>
          <w:noProof/>
          <w:lang w:val="es-ES"/>
        </w:rPr>
      </w:pPr>
    </w:p>
    <w:p w:rsidR="00287DDE" w:rsidRDefault="00287DDE" w:rsidP="00E53856">
      <w:pPr>
        <w:spacing w:line="240" w:lineRule="auto"/>
        <w:rPr>
          <w:noProof/>
          <w:lang w:val="es-ES"/>
        </w:rPr>
      </w:pPr>
    </w:p>
    <w:p w:rsidR="00287DDE" w:rsidRPr="00FD0DDA" w:rsidRDefault="00287DDE" w:rsidP="00E53856">
      <w:pPr>
        <w:spacing w:line="240" w:lineRule="auto"/>
        <w:rPr>
          <w:noProof/>
          <w:lang w:val="es-ES"/>
        </w:rPr>
      </w:pPr>
    </w:p>
    <w:p w:rsidR="0084086B" w:rsidRDefault="00FD0DDA" w:rsidP="00E53856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FD0DDA">
        <w:rPr>
          <w:rFonts w:ascii="Century Gothic" w:hAnsi="Century Gothic"/>
          <w:noProof/>
          <w:color w:val="B01513"/>
          <w:lang w:val="es-ES"/>
        </w:rPr>
        <w:lastRenderedPageBreak/>
        <w:t>ABSTRACTAS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>Son un tipo de clase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>Además de miembros de clase normales, poseen miembros de clase abstractos (son métodos y propiedades que se declara sin implementación).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>Todas las clases que derivan de una abstracta tienen que implementar esos métodos y propiedades abstractas.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b/>
          <w:lang w:val="es-ES"/>
        </w:rPr>
        <w:t xml:space="preserve">Nunca </w:t>
      </w:r>
      <w:r>
        <w:rPr>
          <w:lang w:val="es-ES"/>
        </w:rPr>
        <w:t>pueden ser instanciadas.</w:t>
      </w:r>
      <w:r w:rsidR="00287DDE">
        <w:rPr>
          <w:lang w:val="es-ES"/>
        </w:rPr>
        <w:t xml:space="preserve"> (No se puede crear una instancia de una clase abstracta). En este sentido son como las interfaces. 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>Obliga la clase base a que sus derivadas tengan un método y/o propiedad.</w:t>
      </w:r>
    </w:p>
    <w:p w:rsidR="00EA6187" w:rsidRDefault="00287DDE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>Las clases abstractas se</w:t>
      </w:r>
      <w:r w:rsidR="00EA6187">
        <w:rPr>
          <w:lang w:val="es-ES"/>
        </w:rPr>
        <w:t xml:space="preserve"> sitúan en la cima de la jerarquía de clases.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 xml:space="preserve">Establecen la estructura y significado del código. </w:t>
      </w:r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u w:val="single"/>
          <w:lang w:val="es-ES"/>
        </w:rPr>
      </w:pPr>
      <w:r w:rsidRPr="00EA6187">
        <w:rPr>
          <w:u w:val="single"/>
          <w:lang w:val="es-ES"/>
        </w:rPr>
        <w:t>Facilitan la creación de marcos de trabajo.</w:t>
      </w:r>
    </w:p>
    <w:p w:rsidR="00287DDE" w:rsidRDefault="00287DDE" w:rsidP="00287DDE">
      <w:pPr>
        <w:pStyle w:val="Prrafodelista"/>
        <w:spacing w:line="240" w:lineRule="auto"/>
        <w:rPr>
          <w:u w:val="single"/>
          <w:lang w:val="es-ES"/>
        </w:rPr>
      </w:pPr>
    </w:p>
    <w:p w:rsidR="00EA6187" w:rsidRDefault="00EA6187" w:rsidP="00E53856">
      <w:pPr>
        <w:pStyle w:val="Prrafodelista"/>
        <w:spacing w:line="240" w:lineRule="auto"/>
      </w:pPr>
      <w:r>
        <w:rPr>
          <w:b/>
          <w:u w:val="single"/>
        </w:rPr>
        <w:t xml:space="preserve">Declaración: </w:t>
      </w:r>
      <w:r>
        <w:t>[</w:t>
      </w:r>
      <w:proofErr w:type="spellStart"/>
      <w:r>
        <w:t>mod</w:t>
      </w:r>
      <w:proofErr w:type="spellEnd"/>
      <w:r>
        <w:t xml:space="preserve">] </w:t>
      </w:r>
      <w:proofErr w:type="spellStart"/>
      <w:r w:rsidRPr="00EA6187">
        <w:rPr>
          <w:color w:val="FF0000"/>
        </w:rPr>
        <w:t>abstract</w:t>
      </w:r>
      <w:proofErr w:type="spellEnd"/>
      <w:r w:rsidRPr="00EA6187">
        <w:rPr>
          <w:color w:val="FF0000"/>
        </w:rP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NombreClase</w:t>
      </w:r>
      <w:proofErr w:type="spellEnd"/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>
        <w:rPr>
          <w:lang w:val="es-ES"/>
        </w:rPr>
        <w:t>Solo se puede poner un miembro abstracto en una clase abstracta.</w:t>
      </w:r>
    </w:p>
    <w:p w:rsidR="00EA6187" w:rsidRPr="00EA6187" w:rsidRDefault="00EA6187" w:rsidP="00E53856">
      <w:pPr>
        <w:pStyle w:val="Prrafodelista"/>
        <w:spacing w:line="240" w:lineRule="auto"/>
        <w:rPr>
          <w:lang w:val="es-ES"/>
        </w:rPr>
      </w:pPr>
    </w:p>
    <w:p w:rsidR="00EA6187" w:rsidRDefault="00EA6187" w:rsidP="00E53856">
      <w:pPr>
        <w:pStyle w:val="Ttulo2"/>
        <w:rPr>
          <w:color w:val="757575" w:themeColor="background2" w:themeShade="80"/>
        </w:rPr>
      </w:pPr>
      <w:r w:rsidRPr="00EA6187">
        <w:rPr>
          <w:color w:val="757575" w:themeColor="background2" w:themeShade="80"/>
        </w:rPr>
        <w:t>Métodos Abstractos</w:t>
      </w:r>
      <w:r w:rsidR="00E53856">
        <w:rPr>
          <w:color w:val="757575" w:themeColor="background2" w:themeShade="80"/>
        </w:rPr>
        <w:t xml:space="preserve"> y utilización del Virtual</w:t>
      </w:r>
    </w:p>
    <w:p w:rsidR="00EA6187" w:rsidRDefault="00E53856" w:rsidP="00E53856">
      <w:pPr>
        <w:spacing w:line="240" w:lineRule="auto"/>
      </w:pPr>
      <w:r>
        <w:rPr>
          <w:b/>
          <w:u w:val="single"/>
        </w:rPr>
        <w:t>Declaración</w:t>
      </w:r>
      <w:r w:rsidR="00EA6187">
        <w:rPr>
          <w:b/>
          <w:u w:val="single"/>
        </w:rPr>
        <w:t xml:space="preserve">: </w:t>
      </w:r>
    </w:p>
    <w:p w:rsidR="00EA6187" w:rsidRDefault="00EA6187" w:rsidP="00E53856">
      <w:pPr>
        <w:spacing w:line="240" w:lineRule="auto"/>
      </w:pPr>
      <w:r>
        <w:t>[</w:t>
      </w:r>
      <w:proofErr w:type="spellStart"/>
      <w:r>
        <w:t>mod</w:t>
      </w:r>
      <w:proofErr w:type="spellEnd"/>
      <w:r>
        <w:t xml:space="preserve">] </w:t>
      </w:r>
      <w:proofErr w:type="spellStart"/>
      <w:r>
        <w:rPr>
          <w:color w:val="FF0000"/>
        </w:rPr>
        <w:t>abstract</w:t>
      </w:r>
      <w:proofErr w:type="spellEnd"/>
      <w:r>
        <w:rPr>
          <w:color w:val="FF0000"/>
        </w:rPr>
        <w:t xml:space="preserve"> </w:t>
      </w:r>
      <w:proofErr w:type="spellStart"/>
      <w:r>
        <w:t>tipoRetorno</w:t>
      </w:r>
      <w:proofErr w:type="spellEnd"/>
      <w:r>
        <w:t xml:space="preserve"> </w:t>
      </w:r>
      <w:proofErr w:type="spellStart"/>
      <w:r>
        <w:t>NombreMetodo</w:t>
      </w:r>
      <w:proofErr w:type="spellEnd"/>
      <w:r>
        <w:t>(</w:t>
      </w:r>
      <w:proofErr w:type="spellStart"/>
      <w:proofErr w:type="gramStart"/>
      <w:r>
        <w:t>Arg</w:t>
      </w:r>
      <w:proofErr w:type="spellEnd"/>
      <w:r>
        <w:t>)  ;</w:t>
      </w:r>
      <w:proofErr w:type="gramEnd"/>
    </w:p>
    <w:p w:rsidR="00EA6187" w:rsidRDefault="00EA6187" w:rsidP="00E53856">
      <w:pPr>
        <w:pStyle w:val="Prrafodelista"/>
        <w:numPr>
          <w:ilvl w:val="0"/>
          <w:numId w:val="7"/>
        </w:numPr>
        <w:spacing w:line="240" w:lineRule="auto"/>
      </w:pPr>
      <w:r>
        <w:t xml:space="preserve">Siempre van en base. Obliga a que las derivadas tengan ese método. Va sin implementación, puede tomar argumentos y se coloca </w:t>
      </w:r>
      <w:proofErr w:type="gramStart"/>
      <w:r>
        <w:t xml:space="preserve">un </w:t>
      </w:r>
      <w:r w:rsidRPr="00EA6187">
        <w:rPr>
          <w:sz w:val="36"/>
          <w:szCs w:val="36"/>
        </w:rPr>
        <w:t>;</w:t>
      </w:r>
      <w:proofErr w:type="gramEnd"/>
      <w:r>
        <w:rPr>
          <w:sz w:val="36"/>
          <w:szCs w:val="36"/>
        </w:rPr>
        <w:t xml:space="preserve"> </w:t>
      </w:r>
      <w:r w:rsidR="00E53856">
        <w:t>.</w:t>
      </w:r>
    </w:p>
    <w:p w:rsidR="00287DDE" w:rsidRDefault="00287DDE" w:rsidP="00E53856">
      <w:pPr>
        <w:pStyle w:val="Prrafodelista"/>
        <w:numPr>
          <w:ilvl w:val="0"/>
          <w:numId w:val="7"/>
        </w:numPr>
        <w:spacing w:line="240" w:lineRule="auto"/>
      </w:pPr>
      <w:r>
        <w:t>Solo las clases abstractas pueden declarar métodos abstractos.</w:t>
      </w:r>
    </w:p>
    <w:p w:rsidR="00214406" w:rsidRDefault="00214406" w:rsidP="0021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360"/>
      </w:pPr>
      <w:r w:rsidRPr="00214406">
        <w:rPr>
          <w:color w:val="764673" w:themeColor="accent6" w:themeShade="BF"/>
        </w:rPr>
        <w:t>UN METODO ABSTRACTO POR DEFINICION ES VIRTUAL PERO NO SE PUEDE DECLARARLO EN FORMA EXPLICITA</w:t>
      </w:r>
    </w:p>
    <w:p w:rsidR="00214406" w:rsidRDefault="00214406" w:rsidP="00214406">
      <w:pPr>
        <w:pStyle w:val="Prrafodelista"/>
        <w:spacing w:line="240" w:lineRule="auto"/>
      </w:pPr>
    </w:p>
    <w:p w:rsidR="00E53856" w:rsidRDefault="00E53856" w:rsidP="00E53856">
      <w:pPr>
        <w:pStyle w:val="Ttulo3"/>
      </w:pPr>
      <w:proofErr w:type="spellStart"/>
      <w:r w:rsidRPr="00E53856">
        <w:rPr>
          <w:color w:val="4FB8C1" w:themeColor="text2" w:themeTint="99"/>
        </w:rPr>
        <w:t>Override</w:t>
      </w:r>
      <w:proofErr w:type="spellEnd"/>
      <w:r w:rsidRPr="00E53856">
        <w:rPr>
          <w:color w:val="4FB8C1" w:themeColor="text2" w:themeTint="99"/>
        </w:rPr>
        <w:t xml:space="preserve"> y </w:t>
      </w:r>
      <w:proofErr w:type="spellStart"/>
      <w:r w:rsidRPr="00E53856">
        <w:rPr>
          <w:color w:val="4FB8C1" w:themeColor="text2" w:themeTint="99"/>
        </w:rPr>
        <w:t>Override</w:t>
      </w:r>
      <w:proofErr w:type="spellEnd"/>
      <w:r w:rsidRPr="00E53856">
        <w:rPr>
          <w:color w:val="4FB8C1" w:themeColor="text2" w:themeTint="99"/>
        </w:rPr>
        <w:t xml:space="preserve"> (clase abstracta)</w:t>
      </w:r>
    </w:p>
    <w:p w:rsidR="00E53856" w:rsidRDefault="00E53856" w:rsidP="00E53856">
      <w:pPr>
        <w:pStyle w:val="Prrafodelista"/>
        <w:numPr>
          <w:ilvl w:val="0"/>
          <w:numId w:val="7"/>
        </w:numPr>
        <w:spacing w:line="240" w:lineRule="auto"/>
      </w:pPr>
      <w:r>
        <w:t>Se coloca en las clases derivadas de una clase abstracta (en el caso de abstractos).</w:t>
      </w:r>
    </w:p>
    <w:p w:rsidR="00E53856" w:rsidRDefault="00E53856" w:rsidP="00E53856">
      <w:pPr>
        <w:pStyle w:val="Prrafodelista"/>
        <w:numPr>
          <w:ilvl w:val="0"/>
          <w:numId w:val="7"/>
        </w:numPr>
        <w:spacing w:line="240" w:lineRule="auto"/>
      </w:pPr>
      <w:r>
        <w:t xml:space="preserve">Sobrecarga el método en base. </w:t>
      </w:r>
    </w:p>
    <w:p w:rsidR="00E53856" w:rsidRDefault="00E53856" w:rsidP="00E53856">
      <w:pPr>
        <w:pStyle w:val="Ttulo3"/>
        <w:rPr>
          <w:color w:val="4FB8C1" w:themeColor="text2" w:themeTint="99"/>
        </w:rPr>
      </w:pPr>
      <w:r w:rsidRPr="00E53856">
        <w:rPr>
          <w:color w:val="4FB8C1" w:themeColor="text2" w:themeTint="99"/>
        </w:rPr>
        <w:t>Virtual</w:t>
      </w:r>
    </w:p>
    <w:p w:rsidR="00E53856" w:rsidRDefault="00E53856" w:rsidP="00E53856">
      <w:pPr>
        <w:pStyle w:val="Prrafodelista"/>
        <w:numPr>
          <w:ilvl w:val="0"/>
          <w:numId w:val="8"/>
        </w:numPr>
        <w:spacing w:line="240" w:lineRule="auto"/>
      </w:pPr>
      <w:r>
        <w:t xml:space="preserve">Se coloca en método base. </w:t>
      </w:r>
    </w:p>
    <w:p w:rsidR="00214406" w:rsidRDefault="00214406" w:rsidP="00E53856">
      <w:pPr>
        <w:pStyle w:val="Prrafodelista"/>
        <w:numPr>
          <w:ilvl w:val="0"/>
          <w:numId w:val="8"/>
        </w:numPr>
        <w:spacing w:line="240" w:lineRule="auto"/>
      </w:pPr>
      <w:r>
        <w:t>Un método declarado como VIRTUAL indica que puede ser sobrescrito parcial o totalmente.</w:t>
      </w:r>
    </w:p>
    <w:p w:rsidR="00E53856" w:rsidRDefault="00E53856" w:rsidP="00E53856">
      <w:pPr>
        <w:pStyle w:val="Prrafodelista"/>
        <w:numPr>
          <w:ilvl w:val="0"/>
          <w:numId w:val="8"/>
        </w:numPr>
        <w:spacing w:line="240" w:lineRule="auto"/>
      </w:pPr>
      <w:r>
        <w:t xml:space="preserve">Junto con OVERRIDE agrega al método virtual de la base. </w:t>
      </w:r>
    </w:p>
    <w:p w:rsidR="00E53856" w:rsidRDefault="00E53856" w:rsidP="00E53856">
      <w:pPr>
        <w:spacing w:line="240" w:lineRule="auto"/>
      </w:pPr>
    </w:p>
    <w:p w:rsidR="00E53856" w:rsidRDefault="00E53856" w:rsidP="00E53856">
      <w:pPr>
        <w:pStyle w:val="Ttulo2"/>
      </w:pPr>
      <w:r>
        <w:t>Propiedades Abstractas</w:t>
      </w:r>
    </w:p>
    <w:p w:rsidR="00E53856" w:rsidRDefault="00E53856" w:rsidP="00E53856">
      <w:pPr>
        <w:spacing w:line="240" w:lineRule="auto"/>
        <w:rPr>
          <w:b/>
          <w:u w:val="single"/>
        </w:rPr>
      </w:pPr>
      <w:r>
        <w:rPr>
          <w:b/>
          <w:u w:val="single"/>
        </w:rPr>
        <w:t>Declaración:</w:t>
      </w:r>
    </w:p>
    <w:p w:rsidR="00E53856" w:rsidRDefault="00E53856" w:rsidP="00E53856">
      <w:pPr>
        <w:spacing w:line="240" w:lineRule="auto"/>
      </w:pPr>
      <w:r>
        <w:t>[</w:t>
      </w:r>
      <w:proofErr w:type="spellStart"/>
      <w:r>
        <w:t>mod</w:t>
      </w:r>
      <w:proofErr w:type="spellEnd"/>
      <w:r>
        <w:t xml:space="preserve">] </w:t>
      </w:r>
      <w:proofErr w:type="spellStart"/>
      <w:r>
        <w:t>abstract</w:t>
      </w:r>
      <w:proofErr w:type="spellEnd"/>
      <w:r>
        <w:t xml:space="preserve"> tipo </w:t>
      </w:r>
      <w:proofErr w:type="spellStart"/>
      <w:proofErr w:type="gramStart"/>
      <w:r>
        <w:t>NombrePropiedad</w:t>
      </w:r>
      <w:proofErr w:type="spellEnd"/>
      <w:r>
        <w:t>{</w:t>
      </w:r>
      <w:proofErr w:type="spellStart"/>
      <w:proofErr w:type="gramEnd"/>
      <w:r>
        <w:t>get</w:t>
      </w:r>
      <w:proofErr w:type="spellEnd"/>
      <w:r>
        <w:t xml:space="preserve"> </w:t>
      </w:r>
      <w:r w:rsidRPr="00E53856">
        <w:rPr>
          <w:sz w:val="36"/>
          <w:szCs w:val="36"/>
        </w:rPr>
        <w:t>;</w:t>
      </w:r>
      <w:r>
        <w:t xml:space="preserve">  set </w:t>
      </w:r>
      <w:r w:rsidRPr="00E53856">
        <w:rPr>
          <w:sz w:val="36"/>
          <w:szCs w:val="36"/>
        </w:rPr>
        <w:t>;</w:t>
      </w:r>
      <w:r>
        <w:t xml:space="preserve">  }</w:t>
      </w:r>
    </w:p>
    <w:p w:rsidR="00E53856" w:rsidRDefault="00E53856" w:rsidP="00E53856">
      <w:pPr>
        <w:pStyle w:val="Prrafodelista"/>
        <w:numPr>
          <w:ilvl w:val="0"/>
          <w:numId w:val="9"/>
        </w:numPr>
        <w:spacing w:line="240" w:lineRule="auto"/>
      </w:pPr>
      <w:r>
        <w:t>Solo clases abstractas pueden declarar propiedades abstractas.</w:t>
      </w:r>
    </w:p>
    <w:p w:rsidR="00E53856" w:rsidRPr="00E53856" w:rsidRDefault="00E53856" w:rsidP="00E53856">
      <w:pPr>
        <w:pStyle w:val="Prrafodelista"/>
        <w:numPr>
          <w:ilvl w:val="0"/>
          <w:numId w:val="9"/>
        </w:numPr>
        <w:spacing w:line="240" w:lineRule="auto"/>
      </w:pPr>
      <w:r>
        <w:t xml:space="preserve">Los bloques no tienen implementación y finalizan </w:t>
      </w:r>
      <w:proofErr w:type="gramStart"/>
      <w:r>
        <w:t xml:space="preserve">en </w:t>
      </w:r>
      <w:r w:rsidRPr="00E53856">
        <w:rPr>
          <w:sz w:val="36"/>
          <w:szCs w:val="36"/>
        </w:rPr>
        <w:t>;</w:t>
      </w:r>
      <w:proofErr w:type="gramEnd"/>
    </w:p>
    <w:p w:rsidR="00E53856" w:rsidRDefault="00D86AD3" w:rsidP="00D86AD3">
      <w:pPr>
        <w:spacing w:line="240" w:lineRule="auto"/>
        <w:ind w:left="360"/>
      </w:pPr>
      <w:r>
        <w:t xml:space="preserve">Para </w:t>
      </w:r>
      <w:r w:rsidRPr="00214406">
        <w:rPr>
          <w:b/>
        </w:rPr>
        <w:t>implementar</w:t>
      </w:r>
      <w:r>
        <w:t xml:space="preserve"> en clase </w:t>
      </w:r>
      <w:r w:rsidR="00A23785">
        <w:t>derivada</w:t>
      </w:r>
      <w:r>
        <w:t>: EJEMPLO:</w:t>
      </w:r>
    </w:p>
    <w:p w:rsidR="00D86AD3" w:rsidRDefault="00A23785" w:rsidP="00D86AD3">
      <w:pPr>
        <w:spacing w:line="240" w:lineRule="auto"/>
        <w:ind w:left="360"/>
      </w:pPr>
      <w:r>
        <w:rPr>
          <w:noProof/>
          <w:lang w:val="es-ES" w:eastAsia="es-ES"/>
        </w:rPr>
        <w:drawing>
          <wp:inline distT="0" distB="0" distL="0" distR="0" wp14:anchorId="797DA72E" wp14:editId="3E3674E4">
            <wp:extent cx="3105150" cy="5787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005" cy="5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85" w:rsidRPr="00E53856" w:rsidRDefault="00A23785" w:rsidP="00A23785">
      <w:pPr>
        <w:spacing w:line="240" w:lineRule="auto"/>
      </w:pPr>
    </w:p>
    <w:p w:rsidR="00A23785" w:rsidRDefault="00A23785">
      <w:pPr>
        <w:pStyle w:val="Ttulo1"/>
      </w:pPr>
      <w:r>
        <w:t>POLIMORFISMO</w:t>
      </w:r>
    </w:p>
    <w:p w:rsidR="00A23785" w:rsidRDefault="00A23785" w:rsidP="00A23785">
      <w:pPr>
        <w:pStyle w:val="Prrafodelista"/>
        <w:numPr>
          <w:ilvl w:val="0"/>
          <w:numId w:val="10"/>
        </w:numPr>
      </w:pPr>
      <w:r>
        <w:t xml:space="preserve">Es la propiedad de los objetos de permitir invocar genéricamente un comportamiento (método) cuya implementación </w:t>
      </w:r>
      <w:r w:rsidR="00842B85">
        <w:t>será</w:t>
      </w:r>
      <w:r>
        <w:t xml:space="preserve"> dejada al objeto </w:t>
      </w:r>
      <w:r w:rsidR="00842B85">
        <w:t>correspondiente</w:t>
      </w:r>
      <w:r>
        <w:t xml:space="preserve"> recién en tiempo de ejecución (</w:t>
      </w:r>
      <w:proofErr w:type="spellStart"/>
      <w:r>
        <w:t>override</w:t>
      </w:r>
      <w:proofErr w:type="spellEnd"/>
      <w:r>
        <w:t>/virtual)</w:t>
      </w:r>
    </w:p>
    <w:p w:rsidR="00842B85" w:rsidRDefault="00842B85" w:rsidP="00A23785">
      <w:pPr>
        <w:pStyle w:val="Prrafodelista"/>
        <w:numPr>
          <w:ilvl w:val="0"/>
          <w:numId w:val="10"/>
        </w:numPr>
      </w:pPr>
      <w:r>
        <w:t>Es la capacidad de tratar objetos diferentes de la misma forma.</w:t>
      </w:r>
    </w:p>
    <w:p w:rsidR="00842B85" w:rsidRDefault="00842B85" w:rsidP="00A23785">
      <w:pPr>
        <w:pStyle w:val="Prrafodelista"/>
        <w:numPr>
          <w:ilvl w:val="0"/>
          <w:numId w:val="10"/>
        </w:numPr>
      </w:pPr>
      <w:r>
        <w:t xml:space="preserve">Tiende a existir en las relaciones de </w:t>
      </w:r>
      <w:proofErr w:type="spellStart"/>
      <w:r>
        <w:t>herecia</w:t>
      </w:r>
      <w:proofErr w:type="spellEnd"/>
      <w:r>
        <w:t>.</w:t>
      </w:r>
    </w:p>
    <w:p w:rsidR="00842B85" w:rsidRDefault="00842B85" w:rsidP="00A23785">
      <w:pPr>
        <w:pStyle w:val="Prrafodelista"/>
        <w:numPr>
          <w:ilvl w:val="0"/>
          <w:numId w:val="10"/>
        </w:numPr>
      </w:pPr>
      <w:r>
        <w:t>El polimorfismo basado en herencia implica la definición de métodos en una clase base y sobrescribirlos con nuevas implementaciones en clases derivadas.</w:t>
      </w:r>
    </w:p>
    <w:p w:rsidR="00842B85" w:rsidRDefault="00842B85" w:rsidP="00842B85"/>
    <w:p w:rsidR="00842B85" w:rsidRDefault="00842B85" w:rsidP="00842B85">
      <w:pPr>
        <w:pStyle w:val="Prrafodelista"/>
        <w:numPr>
          <w:ilvl w:val="0"/>
          <w:numId w:val="10"/>
        </w:numPr>
        <w:spacing w:line="240" w:lineRule="auto"/>
      </w:pPr>
      <w:r>
        <w:lastRenderedPageBreak/>
        <w:t>La definición del método reside en la clase base (Se utiliza virtual).</w:t>
      </w:r>
    </w:p>
    <w:p w:rsidR="00842B85" w:rsidRDefault="00842B85" w:rsidP="00842B85">
      <w:pPr>
        <w:pStyle w:val="Prrafodelista"/>
        <w:spacing w:line="240" w:lineRule="auto"/>
      </w:pPr>
    </w:p>
    <w:p w:rsidR="00842B85" w:rsidRDefault="00842B85" w:rsidP="00842B85">
      <w:pPr>
        <w:pStyle w:val="Prrafodelista"/>
        <w:numPr>
          <w:ilvl w:val="0"/>
          <w:numId w:val="10"/>
        </w:numPr>
        <w:spacing w:line="240" w:lineRule="auto"/>
      </w:pPr>
      <w:r>
        <w:t xml:space="preserve">La implementación del método reside en la clase derivada (Se utiliza </w:t>
      </w:r>
      <w:proofErr w:type="spellStart"/>
      <w:r>
        <w:t>override</w:t>
      </w:r>
      <w:proofErr w:type="spellEnd"/>
      <w:r>
        <w:t>).</w:t>
      </w:r>
    </w:p>
    <w:p w:rsidR="00842B85" w:rsidRDefault="00842B85" w:rsidP="00842B85">
      <w:pPr>
        <w:pStyle w:val="Prrafodelista"/>
        <w:spacing w:line="240" w:lineRule="auto"/>
      </w:pPr>
    </w:p>
    <w:p w:rsidR="00842B85" w:rsidRDefault="00842B85" w:rsidP="00842B85">
      <w:pPr>
        <w:pStyle w:val="Prrafodelista"/>
        <w:numPr>
          <w:ilvl w:val="0"/>
          <w:numId w:val="10"/>
        </w:numPr>
        <w:spacing w:line="240" w:lineRule="auto"/>
      </w:pPr>
      <w:r>
        <w:t>La invocación es resuelta en tiempo de ejecución.</w:t>
      </w:r>
    </w:p>
    <w:p w:rsidR="00A23785" w:rsidRPr="00A23785" w:rsidRDefault="00A23785" w:rsidP="00A23785">
      <w:pPr>
        <w:spacing w:line="240" w:lineRule="auto"/>
        <w:rPr>
          <w:b/>
          <w:u w:val="single"/>
        </w:rPr>
      </w:pPr>
      <w:r w:rsidRPr="00A23785">
        <w:rPr>
          <w:b/>
          <w:u w:val="single"/>
        </w:rPr>
        <w:t>Declaraciones:</w:t>
      </w:r>
    </w:p>
    <w:p w:rsidR="00A23785" w:rsidRDefault="00A23785" w:rsidP="00A23785">
      <w:pPr>
        <w:spacing w:line="240" w:lineRule="auto"/>
      </w:pPr>
      <w:r>
        <w:t>[</w:t>
      </w:r>
      <w:proofErr w:type="spellStart"/>
      <w:r>
        <w:t>mod</w:t>
      </w:r>
      <w:proofErr w:type="spellEnd"/>
      <w:r>
        <w:t xml:space="preserve">] virtual </w:t>
      </w:r>
      <w:proofErr w:type="spellStart"/>
      <w:r>
        <w:t>tiporetorno</w:t>
      </w:r>
      <w:proofErr w:type="spellEnd"/>
      <w:r>
        <w:t xml:space="preserve"> </w:t>
      </w:r>
      <w:proofErr w:type="spellStart"/>
      <w:r>
        <w:t>NombreMetodo</w:t>
      </w:r>
      <w:proofErr w:type="spellEnd"/>
      <w:r>
        <w:t xml:space="preserve"> (</w:t>
      </w:r>
      <w:proofErr w:type="spellStart"/>
      <w:r>
        <w:t>arg</w:t>
      </w:r>
      <w:proofErr w:type="spellEnd"/>
      <w:r>
        <w:t>)</w:t>
      </w:r>
    </w:p>
    <w:p w:rsidR="00A23785" w:rsidRDefault="00A23785" w:rsidP="00A23785">
      <w:pPr>
        <w:spacing w:line="240" w:lineRule="auto"/>
      </w:pPr>
      <w:r>
        <w:t>[</w:t>
      </w:r>
      <w:proofErr w:type="spellStart"/>
      <w:r>
        <w:t>mod</w:t>
      </w:r>
      <w:proofErr w:type="spellEnd"/>
      <w:r>
        <w:t xml:space="preserve">]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tiporetorno</w:t>
      </w:r>
      <w:proofErr w:type="spellEnd"/>
      <w:r>
        <w:t xml:space="preserve"> </w:t>
      </w:r>
      <w:proofErr w:type="spellStart"/>
      <w:r>
        <w:t>NombreMetodo</w:t>
      </w:r>
      <w:proofErr w:type="spellEnd"/>
      <w:r>
        <w:t xml:space="preserve"> (</w:t>
      </w:r>
      <w:proofErr w:type="spellStart"/>
      <w:r>
        <w:t>arg</w:t>
      </w:r>
      <w:proofErr w:type="spellEnd"/>
      <w:r>
        <w:t>)</w:t>
      </w:r>
    </w:p>
    <w:p w:rsidR="00A23785" w:rsidRDefault="001D4024" w:rsidP="001D4024">
      <w:r>
        <w:t>EJEMPLO:</w:t>
      </w:r>
    </w:p>
    <w:p w:rsidR="001D4024" w:rsidRDefault="001D4024" w:rsidP="001D4024">
      <w:r>
        <w:rPr>
          <w:noProof/>
          <w:lang w:val="es-ES" w:eastAsia="es-ES"/>
        </w:rPr>
        <w:drawing>
          <wp:inline distT="0" distB="0" distL="0" distR="0" wp14:anchorId="296AD38D" wp14:editId="5D295364">
            <wp:extent cx="321945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96" cy="12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24" w:rsidRDefault="001D4024">
      <w:pPr>
        <w:pStyle w:val="Ttulo1"/>
      </w:pPr>
      <w:r>
        <w:t>INTERFACES</w:t>
      </w:r>
    </w:p>
    <w:p w:rsidR="001D4024" w:rsidRPr="00702CCE" w:rsidRDefault="00702CCE" w:rsidP="00702CCE">
      <w:pPr>
        <w:pStyle w:val="Prrafodelista"/>
        <w:numPr>
          <w:ilvl w:val="0"/>
          <w:numId w:val="10"/>
        </w:numPr>
      </w:pPr>
      <w:r>
        <w:t xml:space="preserve">Para crear, es como una clase. </w:t>
      </w:r>
      <w:r>
        <w:rPr>
          <w:b/>
        </w:rPr>
        <w:t xml:space="preserve">New </w:t>
      </w:r>
      <w:proofErr w:type="spellStart"/>
      <w:r>
        <w:rPr>
          <w:b/>
        </w:rPr>
        <w:t>Item</w:t>
      </w:r>
      <w:proofErr w:type="spellEnd"/>
      <w:r>
        <w:rPr>
          <w:b/>
        </w:rPr>
        <w:t xml:space="preserve"> </w:t>
      </w:r>
      <w:r w:rsidRPr="00702CCE">
        <w:rPr>
          <w:b/>
        </w:rPr>
        <w:sym w:font="Wingdings" w:char="F0E0"/>
      </w:r>
      <w:r>
        <w:rPr>
          <w:b/>
        </w:rPr>
        <w:t xml:space="preserve"> Interface</w:t>
      </w:r>
    </w:p>
    <w:p w:rsidR="00702CCE" w:rsidRDefault="00702CCE" w:rsidP="00702CCE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Declaracion</w:t>
      </w:r>
      <w:proofErr w:type="spellEnd"/>
      <w:r>
        <w:rPr>
          <w:b/>
          <w:u w:val="single"/>
        </w:rPr>
        <w:t>:</w:t>
      </w:r>
    </w:p>
    <w:p w:rsidR="00702CCE" w:rsidRDefault="00702CCE" w:rsidP="00702CCE">
      <w:pPr>
        <w:ind w:left="360"/>
      </w:pPr>
      <w:r>
        <w:t>[</w:t>
      </w:r>
      <w:proofErr w:type="spellStart"/>
      <w:r>
        <w:t>mod</w:t>
      </w:r>
      <w:proofErr w:type="spellEnd"/>
      <w:r>
        <w:t xml:space="preserve">] </w:t>
      </w:r>
      <w:r w:rsidRPr="00702CCE">
        <w:rPr>
          <w:color w:val="FF0000"/>
        </w:rPr>
        <w:t>interface</w:t>
      </w:r>
      <w:r>
        <w:rPr>
          <w:color w:val="FF0000"/>
        </w:rPr>
        <w:t xml:space="preserve"> </w:t>
      </w:r>
      <w:proofErr w:type="spellStart"/>
      <w:r>
        <w:t>InombreInterface</w:t>
      </w:r>
      <w:proofErr w:type="spellEnd"/>
      <w:r>
        <w:t xml:space="preserve"> </w:t>
      </w:r>
      <w:proofErr w:type="gramStart"/>
      <w:r>
        <w:t>{ /</w:t>
      </w:r>
      <w:proofErr w:type="gramEnd"/>
      <w:r>
        <w:t>/modificadores }</w:t>
      </w:r>
    </w:p>
    <w:p w:rsidR="00842B85" w:rsidRDefault="00842B85" w:rsidP="00702CCE">
      <w:pPr>
        <w:pStyle w:val="Prrafodelista"/>
        <w:numPr>
          <w:ilvl w:val="0"/>
          <w:numId w:val="10"/>
        </w:numPr>
      </w:pPr>
      <w:r>
        <w:t>Es una clase abstracta sin atributos en donde todos sus métodos son abstractos.</w:t>
      </w:r>
    </w:p>
    <w:p w:rsidR="00702CCE" w:rsidRDefault="00702CCE" w:rsidP="00702CCE">
      <w:pPr>
        <w:pStyle w:val="Prrafodelista"/>
        <w:numPr>
          <w:ilvl w:val="0"/>
          <w:numId w:val="10"/>
        </w:numPr>
      </w:pPr>
      <w:r>
        <w:t xml:space="preserve">Es una clase </w:t>
      </w:r>
      <w:r>
        <w:rPr>
          <w:b/>
          <w:u w:val="single"/>
        </w:rPr>
        <w:t>sin atributos</w:t>
      </w:r>
      <w:r>
        <w:t>.</w:t>
      </w:r>
    </w:p>
    <w:p w:rsidR="00702CCE" w:rsidRDefault="00702CCE" w:rsidP="00702CCE">
      <w:pPr>
        <w:pStyle w:val="Prrafodelista"/>
        <w:numPr>
          <w:ilvl w:val="0"/>
          <w:numId w:val="10"/>
        </w:numPr>
      </w:pPr>
      <w:r>
        <w:t xml:space="preserve">Todos los métodos son </w:t>
      </w:r>
      <w:r>
        <w:rPr>
          <w:u w:val="single"/>
        </w:rPr>
        <w:t>abstractos y públicos</w:t>
      </w:r>
      <w:r>
        <w:t xml:space="preserve"> (Esto es por default </w:t>
      </w:r>
      <w:proofErr w:type="spellStart"/>
      <w:r>
        <w:t>osea</w:t>
      </w:r>
      <w:proofErr w:type="spellEnd"/>
      <w:r>
        <w:t xml:space="preserve"> </w:t>
      </w:r>
      <w:r>
        <w:rPr>
          <w:b/>
          <w:u w:val="single"/>
        </w:rPr>
        <w:t xml:space="preserve">NO </w:t>
      </w:r>
      <w:r>
        <w:t xml:space="preserve">debo colocar ni el </w:t>
      </w:r>
      <w:proofErr w:type="spellStart"/>
      <w:r>
        <w:t>abstract</w:t>
      </w:r>
      <w:proofErr w:type="spellEnd"/>
      <w:r>
        <w:t xml:space="preserve"> ni el </w:t>
      </w:r>
      <w:proofErr w:type="spellStart"/>
      <w:r>
        <w:t>public</w:t>
      </w:r>
      <w:proofErr w:type="spellEnd"/>
      <w:r>
        <w:t>).</w:t>
      </w:r>
    </w:p>
    <w:p w:rsidR="00702CCE" w:rsidRDefault="00702CCE" w:rsidP="00702CCE">
      <w:pPr>
        <w:pStyle w:val="Prrafodelista"/>
        <w:numPr>
          <w:ilvl w:val="0"/>
          <w:numId w:val="10"/>
        </w:numPr>
      </w:pPr>
      <w:r>
        <w:t>Se puede especificar propiedades (</w:t>
      </w:r>
      <w:r>
        <w:rPr>
          <w:u w:val="single"/>
        </w:rPr>
        <w:t>sin implementación</w:t>
      </w:r>
      <w:r>
        <w:t>)</w:t>
      </w:r>
    </w:p>
    <w:p w:rsidR="00702CCE" w:rsidRDefault="00702CCE" w:rsidP="00702CCE">
      <w:pPr>
        <w:pStyle w:val="Prrafodelista"/>
        <w:numPr>
          <w:ilvl w:val="0"/>
          <w:numId w:val="10"/>
        </w:numPr>
      </w:pPr>
      <w:r>
        <w:t>Las clases pueden implementar varias interfaces.</w:t>
      </w:r>
    </w:p>
    <w:p w:rsidR="00702CCE" w:rsidRDefault="00702CCE" w:rsidP="00702CCE">
      <w:pPr>
        <w:pStyle w:val="Prrafodelista"/>
        <w:numPr>
          <w:ilvl w:val="0"/>
          <w:numId w:val="10"/>
        </w:numPr>
      </w:pPr>
      <w:r w:rsidRPr="00702CCE">
        <w:rPr>
          <w:u w:val="single"/>
        </w:rPr>
        <w:t>La utilidad es similar a una herencia múltiple</w:t>
      </w:r>
      <w:r>
        <w:t>.</w:t>
      </w:r>
    </w:p>
    <w:p w:rsidR="00842B85" w:rsidRDefault="00842B85" w:rsidP="00702CCE">
      <w:pPr>
        <w:pStyle w:val="Prrafodelista"/>
        <w:numPr>
          <w:ilvl w:val="0"/>
          <w:numId w:val="10"/>
        </w:numPr>
      </w:pPr>
      <w:r>
        <w:rPr>
          <w:u w:val="single"/>
        </w:rPr>
        <w:t xml:space="preserve">NO </w:t>
      </w:r>
      <w:r>
        <w:t xml:space="preserve">se utiliza la palabra </w:t>
      </w:r>
      <w:proofErr w:type="spellStart"/>
      <w:r>
        <w:t>override</w:t>
      </w:r>
      <w:proofErr w:type="spellEnd"/>
      <w:r>
        <w:t xml:space="preserve"> para la implementación.</w:t>
      </w:r>
    </w:p>
    <w:p w:rsidR="00702CCE" w:rsidRDefault="00702CCE" w:rsidP="00702CCE">
      <w:pPr>
        <w:ind w:left="360"/>
        <w:rPr>
          <w:b/>
        </w:rPr>
      </w:pPr>
      <w:proofErr w:type="spellStart"/>
      <w:r w:rsidRPr="00702CCE">
        <w:rPr>
          <w:b/>
        </w:rPr>
        <w:t>Declaracion</w:t>
      </w:r>
      <w:proofErr w:type="spellEnd"/>
      <w:r w:rsidRPr="00702CCE">
        <w:rPr>
          <w:b/>
        </w:rPr>
        <w:t>:</w:t>
      </w:r>
    </w:p>
    <w:p w:rsidR="00702CCE" w:rsidRDefault="00702CCE" w:rsidP="00702CCE">
      <w:pPr>
        <w:ind w:left="360"/>
      </w:pPr>
      <w:r>
        <w:t>[</w:t>
      </w:r>
      <w:proofErr w:type="spellStart"/>
      <w:r>
        <w:t>mod</w:t>
      </w:r>
      <w:proofErr w:type="spellEnd"/>
      <w:r>
        <w:t xml:space="preserve">]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NombreClase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InombreInterface</w:t>
      </w:r>
      <w:proofErr w:type="spellEnd"/>
    </w:p>
    <w:p w:rsidR="007B1812" w:rsidRDefault="00702CCE" w:rsidP="00702CCE">
      <w:pPr>
        <w:ind w:left="360"/>
      </w:pPr>
      <w:r>
        <w:tab/>
      </w:r>
      <w:r>
        <w:tab/>
      </w:r>
      <w:r>
        <w:tab/>
        <w:t xml:space="preserve">        </w:t>
      </w:r>
      <w:r>
        <w:sym w:font="Wingdings" w:char="F0E0"/>
      </w:r>
      <w:r w:rsidR="007B1812">
        <w:t>Implementa la interface a la clase.</w:t>
      </w:r>
    </w:p>
    <w:p w:rsidR="007B1812" w:rsidRPr="007B1812" w:rsidRDefault="007B1812" w:rsidP="007B1812">
      <w:pPr>
        <w:ind w:left="360"/>
      </w:pPr>
      <w:r>
        <w:t xml:space="preserve">EJ: interface </w:t>
      </w:r>
      <w:proofErr w:type="spellStart"/>
      <w:r>
        <w:t>Iguardar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bool</w:t>
      </w:r>
      <w:proofErr w:type="spellEnd"/>
      <w:proofErr w:type="gramEnd"/>
      <w:r>
        <w:t xml:space="preserve"> Serializar();}</w:t>
      </w:r>
    </w:p>
    <w:p w:rsidR="007B1812" w:rsidRDefault="007B1812" w:rsidP="007B1812">
      <w:pPr>
        <w:ind w:left="360"/>
      </w:pPr>
      <w:r>
        <w:t>Para implementar en una clase derivada:</w:t>
      </w:r>
    </w:p>
    <w:p w:rsidR="00702CCE" w:rsidRDefault="007B1812" w:rsidP="007B1812">
      <w:pPr>
        <w:ind w:left="360"/>
        <w:rPr>
          <w:b/>
        </w:rPr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NombreClase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NombreClaseBase</w:t>
      </w:r>
      <w:proofErr w:type="spellEnd"/>
      <w:r>
        <w:t xml:space="preserve"> </w:t>
      </w:r>
      <w:r w:rsidRPr="007B1812">
        <w:rPr>
          <w:sz w:val="36"/>
          <w:szCs w:val="36"/>
        </w:rPr>
        <w:t>,</w:t>
      </w:r>
      <w:r>
        <w:t xml:space="preserve"> </w:t>
      </w:r>
      <w:proofErr w:type="spellStart"/>
      <w:r>
        <w:t>Inombreinterface</w:t>
      </w:r>
      <w:proofErr w:type="spellEnd"/>
      <w:r w:rsidR="00702CCE" w:rsidRPr="00702CCE">
        <w:rPr>
          <w:b/>
        </w:rPr>
        <w:t xml:space="preserve"> </w:t>
      </w:r>
    </w:p>
    <w:p w:rsidR="007B1812" w:rsidRDefault="007B1812">
      <w:pPr>
        <w:pStyle w:val="Ttulo1"/>
      </w:pPr>
      <w:r>
        <w:t>SERIALIZACIÓN</w:t>
      </w:r>
    </w:p>
    <w:p w:rsidR="007B1812" w:rsidRDefault="007B1812" w:rsidP="007B1812">
      <w:pPr>
        <w:rPr>
          <w:b/>
          <w:u w:val="single"/>
        </w:rPr>
      </w:pPr>
      <w:r>
        <w:rPr>
          <w:b/>
          <w:u w:val="single"/>
        </w:rPr>
        <w:t>FUNCION:</w:t>
      </w:r>
    </w:p>
    <w:p w:rsidR="007B1812" w:rsidRDefault="007B1812" w:rsidP="007B1812">
      <w:pPr>
        <w:rPr>
          <w:u w:val="single"/>
        </w:rPr>
      </w:pPr>
      <w:r w:rsidRPr="007B1812">
        <w:rPr>
          <w:u w:val="single"/>
        </w:rPr>
        <w:t xml:space="preserve">Proceso de convertir un objeto en memoria en una secuencia lineal de bytes. </w:t>
      </w:r>
    </w:p>
    <w:p w:rsidR="007B1812" w:rsidRDefault="00445EEE" w:rsidP="007B1812">
      <w:r>
        <w:t>Sirve para pasarlo:</w:t>
      </w:r>
    </w:p>
    <w:p w:rsidR="00445EEE" w:rsidRDefault="00445EEE" w:rsidP="00445EEE">
      <w:pPr>
        <w:pStyle w:val="Prrafodelista"/>
        <w:numPr>
          <w:ilvl w:val="0"/>
          <w:numId w:val="11"/>
        </w:numPr>
      </w:pPr>
      <w:r>
        <w:t>A otro proceso.</w:t>
      </w:r>
    </w:p>
    <w:p w:rsidR="00445EEE" w:rsidRDefault="00445EEE" w:rsidP="00445EEE">
      <w:pPr>
        <w:pStyle w:val="Prrafodelista"/>
        <w:numPr>
          <w:ilvl w:val="0"/>
          <w:numId w:val="11"/>
        </w:numPr>
      </w:pPr>
      <w:r>
        <w:t>A otra máquina.</w:t>
      </w:r>
    </w:p>
    <w:p w:rsidR="00445EEE" w:rsidRDefault="00445EEE" w:rsidP="00445EEE">
      <w:r>
        <w:t>Sirve para grabarlo:</w:t>
      </w:r>
    </w:p>
    <w:p w:rsidR="00445EEE" w:rsidRDefault="00445EEE" w:rsidP="00445EEE">
      <w:pPr>
        <w:pStyle w:val="Prrafodelista"/>
        <w:numPr>
          <w:ilvl w:val="0"/>
          <w:numId w:val="12"/>
        </w:numPr>
      </w:pPr>
      <w:r>
        <w:t>En un disco.</w:t>
      </w:r>
    </w:p>
    <w:p w:rsidR="00445EEE" w:rsidRDefault="00445EEE" w:rsidP="00445EEE">
      <w:pPr>
        <w:pStyle w:val="Prrafodelista"/>
        <w:numPr>
          <w:ilvl w:val="0"/>
          <w:numId w:val="12"/>
        </w:numPr>
      </w:pPr>
      <w:r>
        <w:t>En una base de datos.</w:t>
      </w:r>
    </w:p>
    <w:p w:rsidR="00445EEE" w:rsidRPr="007B1812" w:rsidRDefault="00445EEE" w:rsidP="00445EEE"/>
    <w:p w:rsidR="00445EEE" w:rsidRDefault="00445EEE" w:rsidP="00445EEE">
      <w:pPr>
        <w:pStyle w:val="Ttulo2"/>
        <w:rPr>
          <w:color w:val="757575" w:themeColor="background2" w:themeShade="80"/>
        </w:rPr>
      </w:pPr>
      <w:r w:rsidRPr="00445EEE">
        <w:rPr>
          <w:color w:val="757575" w:themeColor="background2" w:themeShade="80"/>
        </w:rPr>
        <w:t>Archivo de Texto</w:t>
      </w:r>
    </w:p>
    <w:p w:rsidR="00445EEE" w:rsidRDefault="00445EEE" w:rsidP="00445EEE">
      <w:pPr>
        <w:pStyle w:val="Prrafodelista"/>
        <w:numPr>
          <w:ilvl w:val="0"/>
          <w:numId w:val="13"/>
        </w:numPr>
      </w:pPr>
      <w:r>
        <w:t xml:space="preserve">La clase </w:t>
      </w:r>
      <w:proofErr w:type="spellStart"/>
      <w:r>
        <w:t>StreamWriter</w:t>
      </w:r>
      <w:proofErr w:type="spellEnd"/>
      <w:r>
        <w:t xml:space="preserve">: escribe caracteres en archivo de texto. </w:t>
      </w:r>
    </w:p>
    <w:p w:rsidR="00445EEE" w:rsidRDefault="00445EEE" w:rsidP="00445EEE">
      <w:pPr>
        <w:pStyle w:val="Prrafodelista"/>
        <w:numPr>
          <w:ilvl w:val="0"/>
          <w:numId w:val="13"/>
        </w:numPr>
      </w:pPr>
      <w:r>
        <w:t xml:space="preserve">La clase </w:t>
      </w:r>
      <w:proofErr w:type="spellStart"/>
      <w:r>
        <w:t>StreamReader</w:t>
      </w:r>
      <w:proofErr w:type="spellEnd"/>
      <w:r>
        <w:t>: lee desde un archivo de texto existente.</w:t>
      </w:r>
    </w:p>
    <w:p w:rsidR="00445EEE" w:rsidRDefault="00445EEE" w:rsidP="00445EEE">
      <w:pPr>
        <w:pStyle w:val="Prrafodelista"/>
        <w:numPr>
          <w:ilvl w:val="0"/>
          <w:numId w:val="13"/>
        </w:numPr>
      </w:pPr>
      <w:r>
        <w:t>Se encuentran en System.IO (espacio de nombres).</w:t>
      </w:r>
    </w:p>
    <w:p w:rsidR="00C059DC" w:rsidRDefault="00C059DC" w:rsidP="00445EEE">
      <w:pPr>
        <w:pStyle w:val="Prrafodelista"/>
        <w:numPr>
          <w:ilvl w:val="0"/>
          <w:numId w:val="13"/>
        </w:numPr>
      </w:pPr>
      <w:r>
        <w:t xml:space="preserve">El modo de uso es parecido a </w:t>
      </w:r>
      <w:proofErr w:type="spellStart"/>
      <w:r>
        <w:t>StringBuilder</w:t>
      </w:r>
      <w:proofErr w:type="spellEnd"/>
      <w:r>
        <w:t>.</w:t>
      </w:r>
    </w:p>
    <w:p w:rsidR="00445EEE" w:rsidRDefault="00445EEE" w:rsidP="00445EEE">
      <w:pPr>
        <w:pStyle w:val="Prrafodelista"/>
      </w:pPr>
    </w:p>
    <w:p w:rsidR="00445EEE" w:rsidRPr="00445EEE" w:rsidRDefault="00445EEE" w:rsidP="00445EEE">
      <w:pPr>
        <w:pStyle w:val="Prrafodelista"/>
      </w:pPr>
    </w:p>
    <w:p w:rsidR="00445EEE" w:rsidRPr="00445EEE" w:rsidRDefault="00445EEE" w:rsidP="00445EEE">
      <w:pPr>
        <w:pStyle w:val="Ttulo3"/>
        <w:rPr>
          <w:color w:val="4FB8C1" w:themeColor="text2" w:themeTint="99"/>
        </w:rPr>
      </w:pPr>
      <w:r w:rsidRPr="00445EEE">
        <w:rPr>
          <w:color w:val="4FB8C1" w:themeColor="text2" w:themeTint="99"/>
        </w:rPr>
        <w:t>STREAMWRITER</w:t>
      </w:r>
    </w:p>
    <w:p w:rsidR="00445EEE" w:rsidRPr="00445EEE" w:rsidRDefault="00445EEE" w:rsidP="00445EEE"/>
    <w:p w:rsidR="00445EEE" w:rsidRDefault="00445EEE" w:rsidP="00445EEE">
      <w:pPr>
        <w:pStyle w:val="Ttulo4"/>
        <w:rPr>
          <w:color w:val="764673" w:themeColor="accent6" w:themeShade="BF"/>
        </w:rPr>
      </w:pPr>
      <w:proofErr w:type="spellStart"/>
      <w:proofErr w:type="gramStart"/>
      <w:r w:rsidRPr="00C10FA1">
        <w:rPr>
          <w:color w:val="764673" w:themeColor="accent6" w:themeShade="BF"/>
        </w:rPr>
        <w:t>StreamWriter</w:t>
      </w:r>
      <w:proofErr w:type="spellEnd"/>
      <w:r w:rsidRPr="00C10FA1">
        <w:rPr>
          <w:color w:val="764673" w:themeColor="accent6" w:themeShade="BF"/>
        </w:rPr>
        <w:t>(</w:t>
      </w:r>
      <w:proofErr w:type="spellStart"/>
      <w:proofErr w:type="gramEnd"/>
      <w:r w:rsidRPr="00C10FA1">
        <w:rPr>
          <w:color w:val="764673" w:themeColor="accent6" w:themeShade="BF"/>
        </w:rPr>
        <w:t>string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path</w:t>
      </w:r>
      <w:proofErr w:type="spellEnd"/>
      <w:r w:rsidRPr="00C10FA1">
        <w:rPr>
          <w:color w:val="764673" w:themeColor="accent6" w:themeShade="BF"/>
        </w:rPr>
        <w:t>)</w:t>
      </w:r>
    </w:p>
    <w:p w:rsidR="00C10FA1" w:rsidRDefault="00C10FA1" w:rsidP="00C10FA1">
      <w:pPr>
        <w:pStyle w:val="Prrafodelista"/>
        <w:numPr>
          <w:ilvl w:val="0"/>
          <w:numId w:val="14"/>
        </w:numPr>
      </w:pPr>
      <w:r>
        <w:t xml:space="preserve">Creo un objeto de clase </w:t>
      </w:r>
      <w:proofErr w:type="spellStart"/>
      <w:r>
        <w:t>StreamWriter</w:t>
      </w:r>
      <w:proofErr w:type="spellEnd"/>
      <w:r>
        <w:t xml:space="preserve"> y le paso entre </w:t>
      </w:r>
      <w:proofErr w:type="gramStart"/>
      <w:r>
        <w:t>“ “</w:t>
      </w:r>
      <w:proofErr w:type="gramEnd"/>
      <w:r>
        <w:t xml:space="preserve"> (comillas) el </w:t>
      </w:r>
      <w:proofErr w:type="spellStart"/>
      <w:r>
        <w:t>path</w:t>
      </w:r>
      <w:proofErr w:type="spellEnd"/>
      <w:r>
        <w:t xml:space="preserve"> de la ruta donde quiero guardar. Si el archivo existe se sobrescribirá.</w:t>
      </w:r>
    </w:p>
    <w:p w:rsidR="00C10FA1" w:rsidRDefault="00C10FA1" w:rsidP="00C10FA1">
      <w:pPr>
        <w:pStyle w:val="Ttulo4"/>
        <w:rPr>
          <w:color w:val="764673" w:themeColor="accent6" w:themeShade="BF"/>
        </w:rPr>
      </w:pPr>
      <w:proofErr w:type="spellStart"/>
      <w:proofErr w:type="gramStart"/>
      <w:r w:rsidRPr="00C10FA1">
        <w:rPr>
          <w:color w:val="764673" w:themeColor="accent6" w:themeShade="BF"/>
        </w:rPr>
        <w:t>StreamWriter</w:t>
      </w:r>
      <w:proofErr w:type="spellEnd"/>
      <w:r w:rsidRPr="00C10FA1">
        <w:rPr>
          <w:color w:val="764673" w:themeColor="accent6" w:themeShade="BF"/>
        </w:rPr>
        <w:t>(</w:t>
      </w:r>
      <w:proofErr w:type="spellStart"/>
      <w:proofErr w:type="gramEnd"/>
      <w:r w:rsidRPr="00C10FA1">
        <w:rPr>
          <w:color w:val="764673" w:themeColor="accent6" w:themeShade="BF"/>
        </w:rPr>
        <w:t>string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path</w:t>
      </w:r>
      <w:proofErr w:type="spellEnd"/>
      <w:r w:rsidRPr="00C10FA1">
        <w:rPr>
          <w:color w:val="764673" w:themeColor="accent6" w:themeShade="BF"/>
        </w:rPr>
        <w:t xml:space="preserve">, </w:t>
      </w:r>
      <w:proofErr w:type="spellStart"/>
      <w:r w:rsidRPr="00C10FA1">
        <w:rPr>
          <w:color w:val="764673" w:themeColor="accent6" w:themeShade="BF"/>
        </w:rPr>
        <w:t>bool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append</w:t>
      </w:r>
      <w:proofErr w:type="spellEnd"/>
      <w:r w:rsidRPr="00C10FA1">
        <w:rPr>
          <w:color w:val="764673" w:themeColor="accent6" w:themeShade="BF"/>
        </w:rPr>
        <w:t>)</w:t>
      </w:r>
    </w:p>
    <w:p w:rsidR="00C10FA1" w:rsidRDefault="00C10FA1" w:rsidP="00C10FA1">
      <w:pPr>
        <w:pStyle w:val="Prrafodelista"/>
        <w:numPr>
          <w:ilvl w:val="0"/>
          <w:numId w:val="14"/>
        </w:numPr>
      </w:pPr>
      <w:r>
        <w:t xml:space="preserve">Si </w:t>
      </w:r>
      <w:proofErr w:type="spellStart"/>
      <w:r>
        <w:rPr>
          <w:u w:val="single"/>
        </w:rPr>
        <w:t>append</w:t>
      </w:r>
      <w:proofErr w:type="spellEnd"/>
      <w:r>
        <w:rPr>
          <w:u w:val="single"/>
        </w:rPr>
        <w:t xml:space="preserve"> </w:t>
      </w:r>
      <w:r>
        <w:t xml:space="preserve">es true se agrega los datos al archivo existente, caso contrario sobrescribe el archivo. </w:t>
      </w:r>
    </w:p>
    <w:p w:rsidR="00C10FA1" w:rsidRPr="00C10FA1" w:rsidRDefault="00C10FA1" w:rsidP="00C10FA1">
      <w:pPr>
        <w:pStyle w:val="Ttulo4"/>
        <w:rPr>
          <w:color w:val="764673" w:themeColor="accent6" w:themeShade="BF"/>
        </w:rPr>
      </w:pPr>
      <w:proofErr w:type="spellStart"/>
      <w:proofErr w:type="gramStart"/>
      <w:r w:rsidRPr="00C10FA1">
        <w:rPr>
          <w:color w:val="764673" w:themeColor="accent6" w:themeShade="BF"/>
        </w:rPr>
        <w:t>StreamWriter</w:t>
      </w:r>
      <w:proofErr w:type="spellEnd"/>
      <w:r w:rsidRPr="00C10FA1">
        <w:rPr>
          <w:color w:val="764673" w:themeColor="accent6" w:themeShade="BF"/>
        </w:rPr>
        <w:t>(</w:t>
      </w:r>
      <w:proofErr w:type="spellStart"/>
      <w:proofErr w:type="gramEnd"/>
      <w:r w:rsidRPr="00C10FA1">
        <w:rPr>
          <w:color w:val="764673" w:themeColor="accent6" w:themeShade="BF"/>
        </w:rPr>
        <w:t>string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path</w:t>
      </w:r>
      <w:proofErr w:type="spellEnd"/>
      <w:r w:rsidRPr="00C10FA1">
        <w:rPr>
          <w:color w:val="764673" w:themeColor="accent6" w:themeShade="BF"/>
        </w:rPr>
        <w:t xml:space="preserve">, </w:t>
      </w:r>
      <w:proofErr w:type="spellStart"/>
      <w:r w:rsidRPr="00C10FA1">
        <w:rPr>
          <w:color w:val="764673" w:themeColor="accent6" w:themeShade="BF"/>
        </w:rPr>
        <w:t>bool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append</w:t>
      </w:r>
      <w:proofErr w:type="spellEnd"/>
      <w:r w:rsidRPr="00C10FA1">
        <w:rPr>
          <w:color w:val="764673" w:themeColor="accent6" w:themeShade="BF"/>
        </w:rPr>
        <w:t xml:space="preserve">, </w:t>
      </w:r>
      <w:proofErr w:type="spellStart"/>
      <w:r w:rsidRPr="00C10FA1">
        <w:rPr>
          <w:color w:val="764673" w:themeColor="accent6" w:themeShade="BF"/>
        </w:rPr>
        <w:t>Encondig</w:t>
      </w:r>
      <w:proofErr w:type="spellEnd"/>
      <w:r w:rsidRPr="00C10FA1">
        <w:rPr>
          <w:color w:val="764673" w:themeColor="accent6" w:themeShade="BF"/>
        </w:rPr>
        <w:t xml:space="preserve"> e)</w:t>
      </w:r>
    </w:p>
    <w:p w:rsidR="00C10FA1" w:rsidRDefault="00C10FA1" w:rsidP="00C10FA1">
      <w:pPr>
        <w:pStyle w:val="Prrafodelista"/>
        <w:numPr>
          <w:ilvl w:val="0"/>
          <w:numId w:val="14"/>
        </w:numPr>
      </w:pPr>
      <w:r>
        <w:t>Igual al anterior, donde se le puede especificar el tipo de codificación.</w:t>
      </w:r>
    </w:p>
    <w:p w:rsidR="00C10FA1" w:rsidRDefault="00C10FA1" w:rsidP="00C10FA1">
      <w:r>
        <w:t>EJEMPLO (utilizando el segundo caso):</w:t>
      </w:r>
    </w:p>
    <w:p w:rsidR="00C10FA1" w:rsidRDefault="00C10FA1" w:rsidP="00C10FA1">
      <w:r>
        <w:t>Dentro del método:</w:t>
      </w:r>
    </w:p>
    <w:p w:rsidR="00C10FA1" w:rsidRDefault="00C10FA1" w:rsidP="00C10FA1"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StreamWriter</w:t>
      </w:r>
      <w:proofErr w:type="spellEnd"/>
      <w:r>
        <w:t>(</w:t>
      </w:r>
      <w:proofErr w:type="gramEnd"/>
      <w:r>
        <w:rPr>
          <w:color w:val="FF0000"/>
        </w:rPr>
        <w:t xml:space="preserve">@ </w:t>
      </w:r>
      <w:r>
        <w:t>“D:\Miboleto.</w:t>
      </w:r>
      <w:proofErr w:type="spellStart"/>
      <w:r>
        <w:t>txt</w:t>
      </w:r>
      <w:proofErr w:type="spellEnd"/>
      <w:r>
        <w:t>”,true);</w:t>
      </w:r>
    </w:p>
    <w:p w:rsidR="00C10FA1" w:rsidRPr="00C10FA1" w:rsidRDefault="00C059DC" w:rsidP="00C10FA1">
      <w:pPr>
        <w:rPr>
          <w:b/>
        </w:rPr>
      </w:pPr>
      <w:r>
        <w:rPr>
          <w:b/>
        </w:rPr>
        <w:t xml:space="preserve">Utilizo el </w:t>
      </w:r>
      <w:r w:rsidRPr="00C059DC">
        <w:rPr>
          <w:b/>
          <w:color w:val="FF0000"/>
        </w:rPr>
        <w:t>@</w:t>
      </w:r>
      <w:r>
        <w:rPr>
          <w:b/>
        </w:rPr>
        <w:t xml:space="preserve"> si o si para que el </w:t>
      </w:r>
      <w:proofErr w:type="spellStart"/>
      <w:r>
        <w:rPr>
          <w:b/>
        </w:rPr>
        <w:t>path</w:t>
      </w:r>
      <w:proofErr w:type="spellEnd"/>
      <w:r>
        <w:rPr>
          <w:b/>
        </w:rPr>
        <w:t xml:space="preserve"> no tenga problemas con las \. También puedo utilizar </w:t>
      </w:r>
      <w:r w:rsidRPr="00C059DC">
        <w:rPr>
          <w:b/>
          <w:color w:val="FF0000"/>
        </w:rPr>
        <w:t>\\</w:t>
      </w:r>
    </w:p>
    <w:p w:rsidR="00C10FA1" w:rsidRDefault="00C10FA1" w:rsidP="00C10FA1">
      <w:proofErr w:type="spellStart"/>
      <w:proofErr w:type="gramStart"/>
      <w:r>
        <w:t>sw.WriteLine</w:t>
      </w:r>
      <w:proofErr w:type="spellEnd"/>
      <w:proofErr w:type="gramEnd"/>
      <w:r>
        <w:t>(</w:t>
      </w:r>
      <w:proofErr w:type="spellStart"/>
      <w:r>
        <w:t>bol.ToString</w:t>
      </w:r>
      <w:proofErr w:type="spellEnd"/>
      <w:r>
        <w:t>());</w:t>
      </w:r>
    </w:p>
    <w:p w:rsidR="00C10FA1" w:rsidRDefault="00C10FA1" w:rsidP="00C10FA1">
      <w:r>
        <w:tab/>
      </w:r>
      <w:r>
        <w:tab/>
      </w:r>
      <w:r>
        <w:sym w:font="Wingdings" w:char="F0E0"/>
      </w:r>
      <w:r>
        <w:t>muestro desde el objeto</w:t>
      </w:r>
    </w:p>
    <w:p w:rsidR="00C10FA1" w:rsidRDefault="00C10FA1" w:rsidP="00C10FA1">
      <w:pPr>
        <w:rPr>
          <w:b/>
          <w:color w:val="FF0000"/>
        </w:rPr>
      </w:pPr>
      <w:proofErr w:type="spellStart"/>
      <w:proofErr w:type="gramStart"/>
      <w:r>
        <w:t>sw.Close</w:t>
      </w:r>
      <w:proofErr w:type="spellEnd"/>
      <w:proofErr w:type="gramEnd"/>
      <w:r>
        <w:t xml:space="preserve">(); </w:t>
      </w:r>
      <w:r w:rsidRPr="00C10FA1">
        <w:rPr>
          <w:b/>
          <w:color w:val="FF0000"/>
        </w:rPr>
        <w:t>//Siempre debo cerrarlo.</w:t>
      </w:r>
    </w:p>
    <w:p w:rsidR="00C10FA1" w:rsidRDefault="00C10FA1" w:rsidP="00C10FA1">
      <w:pPr>
        <w:pStyle w:val="Ttulo3"/>
        <w:rPr>
          <w:color w:val="4FB8C1" w:themeColor="text2" w:themeTint="99"/>
        </w:rPr>
      </w:pPr>
      <w:r w:rsidRPr="00C10FA1">
        <w:rPr>
          <w:color w:val="4FB8C1" w:themeColor="text2" w:themeTint="99"/>
        </w:rPr>
        <w:t>STREAMREADER</w:t>
      </w:r>
    </w:p>
    <w:p w:rsidR="00C10FA1" w:rsidRDefault="00C10FA1" w:rsidP="00C10FA1">
      <w:pPr>
        <w:pStyle w:val="Ttulo4"/>
        <w:rPr>
          <w:color w:val="764673" w:themeColor="accent6" w:themeShade="BF"/>
        </w:rPr>
      </w:pPr>
      <w:proofErr w:type="spellStart"/>
      <w:proofErr w:type="gramStart"/>
      <w:r w:rsidRPr="00C10FA1">
        <w:rPr>
          <w:color w:val="764673" w:themeColor="accent6" w:themeShade="BF"/>
        </w:rPr>
        <w:t>StreamReader</w:t>
      </w:r>
      <w:proofErr w:type="spellEnd"/>
      <w:r w:rsidRPr="00C10FA1">
        <w:rPr>
          <w:color w:val="764673" w:themeColor="accent6" w:themeShade="BF"/>
        </w:rPr>
        <w:t>(</w:t>
      </w:r>
      <w:proofErr w:type="spellStart"/>
      <w:proofErr w:type="gramEnd"/>
      <w:r w:rsidRPr="00C10FA1">
        <w:rPr>
          <w:color w:val="764673" w:themeColor="accent6" w:themeShade="BF"/>
        </w:rPr>
        <w:t>string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path</w:t>
      </w:r>
      <w:proofErr w:type="spellEnd"/>
      <w:r w:rsidRPr="00C10FA1">
        <w:rPr>
          <w:color w:val="764673" w:themeColor="accent6" w:themeShade="BF"/>
        </w:rPr>
        <w:t>)</w:t>
      </w:r>
    </w:p>
    <w:p w:rsidR="00C10FA1" w:rsidRDefault="00C10FA1" w:rsidP="00C10FA1">
      <w:r>
        <w:t xml:space="preserve">Misma función que </w:t>
      </w:r>
      <w:proofErr w:type="spellStart"/>
      <w:r>
        <w:t>Writer</w:t>
      </w:r>
      <w:proofErr w:type="spellEnd"/>
      <w:r>
        <w:t>, pero lectura.</w:t>
      </w:r>
    </w:p>
    <w:p w:rsidR="00C10FA1" w:rsidRDefault="00C10FA1" w:rsidP="00C10FA1">
      <w:pPr>
        <w:pStyle w:val="Ttulo4"/>
        <w:rPr>
          <w:color w:val="764673" w:themeColor="accent6" w:themeShade="BF"/>
        </w:rPr>
      </w:pPr>
      <w:proofErr w:type="spellStart"/>
      <w:proofErr w:type="gramStart"/>
      <w:r w:rsidRPr="00C10FA1">
        <w:rPr>
          <w:color w:val="764673" w:themeColor="accent6" w:themeShade="BF"/>
        </w:rPr>
        <w:t>StreamReader</w:t>
      </w:r>
      <w:proofErr w:type="spellEnd"/>
      <w:r w:rsidRPr="00C10FA1">
        <w:rPr>
          <w:color w:val="764673" w:themeColor="accent6" w:themeShade="BF"/>
        </w:rPr>
        <w:t>(</w:t>
      </w:r>
      <w:proofErr w:type="spellStart"/>
      <w:proofErr w:type="gramEnd"/>
      <w:r w:rsidRPr="00C10FA1">
        <w:rPr>
          <w:color w:val="764673" w:themeColor="accent6" w:themeShade="BF"/>
        </w:rPr>
        <w:t>string</w:t>
      </w:r>
      <w:proofErr w:type="spellEnd"/>
      <w:r w:rsidRPr="00C10FA1">
        <w:rPr>
          <w:color w:val="764673" w:themeColor="accent6" w:themeShade="BF"/>
        </w:rPr>
        <w:t xml:space="preserve"> </w:t>
      </w:r>
      <w:proofErr w:type="spellStart"/>
      <w:r w:rsidRPr="00C10FA1">
        <w:rPr>
          <w:color w:val="764673" w:themeColor="accent6" w:themeShade="BF"/>
        </w:rPr>
        <w:t>path</w:t>
      </w:r>
      <w:proofErr w:type="spellEnd"/>
      <w:r w:rsidRPr="00C10FA1">
        <w:rPr>
          <w:color w:val="764673" w:themeColor="accent6" w:themeShade="BF"/>
        </w:rPr>
        <w:t xml:space="preserve">, </w:t>
      </w:r>
      <w:proofErr w:type="spellStart"/>
      <w:r w:rsidRPr="00C10FA1">
        <w:rPr>
          <w:color w:val="764673" w:themeColor="accent6" w:themeShade="BF"/>
        </w:rPr>
        <w:t>Encondig</w:t>
      </w:r>
      <w:proofErr w:type="spellEnd"/>
      <w:r w:rsidRPr="00C10FA1">
        <w:rPr>
          <w:color w:val="764673" w:themeColor="accent6" w:themeShade="BF"/>
        </w:rPr>
        <w:t xml:space="preserve"> e)</w:t>
      </w:r>
    </w:p>
    <w:p w:rsidR="00C10FA1" w:rsidRPr="00C10FA1" w:rsidRDefault="00C10FA1" w:rsidP="00C10FA1">
      <w:r>
        <w:t xml:space="preserve">Misma función que </w:t>
      </w:r>
      <w:proofErr w:type="spellStart"/>
      <w:r>
        <w:t>Writer</w:t>
      </w:r>
      <w:proofErr w:type="spellEnd"/>
      <w:r>
        <w:t>, pero lectura y además especificando el tipo de codificación.</w:t>
      </w:r>
    </w:p>
    <w:p w:rsidR="00C10FA1" w:rsidRDefault="00C10FA1" w:rsidP="00C10FA1">
      <w:pPr>
        <w:pStyle w:val="Ttulo4"/>
        <w:rPr>
          <w:color w:val="764673" w:themeColor="accent6" w:themeShade="BF"/>
        </w:rPr>
      </w:pPr>
      <w:proofErr w:type="spellStart"/>
      <w:proofErr w:type="gramStart"/>
      <w:r w:rsidRPr="00C10FA1">
        <w:rPr>
          <w:color w:val="764673" w:themeColor="accent6" w:themeShade="BF"/>
        </w:rPr>
        <w:t>Close</w:t>
      </w:r>
      <w:proofErr w:type="spellEnd"/>
      <w:r w:rsidRPr="00C10FA1">
        <w:rPr>
          <w:color w:val="764673" w:themeColor="accent6" w:themeShade="BF"/>
        </w:rPr>
        <w:t>(</w:t>
      </w:r>
      <w:proofErr w:type="gramEnd"/>
      <w:r w:rsidRPr="00C10FA1">
        <w:rPr>
          <w:color w:val="764673" w:themeColor="accent6" w:themeShade="BF"/>
        </w:rPr>
        <w:t>);</w:t>
      </w:r>
    </w:p>
    <w:p w:rsidR="00C059DC" w:rsidRDefault="00C059DC" w:rsidP="00C059DC">
      <w:r>
        <w:t>Siempre debo cerrarlo.</w:t>
      </w:r>
    </w:p>
    <w:p w:rsidR="00C059DC" w:rsidRDefault="00C059DC" w:rsidP="00C059DC">
      <w:r>
        <w:t>EJEMPLO:</w:t>
      </w:r>
    </w:p>
    <w:p w:rsidR="00C059DC" w:rsidRDefault="00C059DC" w:rsidP="00C059DC">
      <w:pPr>
        <w:pStyle w:val="Prrafodelista"/>
        <w:numPr>
          <w:ilvl w:val="0"/>
          <w:numId w:val="14"/>
        </w:numPr>
      </w:pPr>
      <w:r>
        <w:t xml:space="preserve">Tiene la misma forma que el </w:t>
      </w:r>
      <w:proofErr w:type="spellStart"/>
      <w:r>
        <w:t>writer</w:t>
      </w:r>
      <w:proofErr w:type="spellEnd"/>
      <w:r>
        <w:t xml:space="preserve">. Creo un objeto de tipo </w:t>
      </w:r>
      <w:proofErr w:type="spellStart"/>
      <w:r>
        <w:t>StreamReader</w:t>
      </w:r>
      <w:proofErr w:type="spellEnd"/>
      <w:r>
        <w:t>.</w:t>
      </w:r>
    </w:p>
    <w:p w:rsidR="00C059DC" w:rsidRDefault="00C059DC" w:rsidP="00C059DC">
      <w:pPr>
        <w:pStyle w:val="Prrafodelista"/>
      </w:pPr>
      <w:r>
        <w:t>Luego:</w:t>
      </w:r>
    </w:p>
    <w:p w:rsidR="00C059DC" w:rsidRDefault="00C059DC" w:rsidP="00C059DC">
      <w:pPr>
        <w:pStyle w:val="Prrafodelista"/>
        <w:rPr>
          <w:b/>
        </w:rPr>
      </w:pPr>
      <w:proofErr w:type="spellStart"/>
      <w:proofErr w:type="gramStart"/>
      <w:r>
        <w:t>sr.ReadLine</w:t>
      </w:r>
      <w:proofErr w:type="spellEnd"/>
      <w:proofErr w:type="gramEnd"/>
      <w:r>
        <w:t>(</w:t>
      </w:r>
      <w:proofErr w:type="spellStart"/>
      <w:r>
        <w:t>obj.ToString</w:t>
      </w:r>
      <w:proofErr w:type="spellEnd"/>
      <w:r>
        <w:t>()); //</w:t>
      </w:r>
      <w:r w:rsidRPr="00C059DC">
        <w:rPr>
          <w:b/>
        </w:rPr>
        <w:t xml:space="preserve">lee todo el </w:t>
      </w:r>
      <w:proofErr w:type="spellStart"/>
      <w:r w:rsidRPr="00C059DC">
        <w:rPr>
          <w:b/>
        </w:rPr>
        <w:t>stream</w:t>
      </w:r>
      <w:proofErr w:type="spellEnd"/>
      <w:r w:rsidRPr="00C059DC">
        <w:rPr>
          <w:b/>
        </w:rPr>
        <w:t xml:space="preserve"> y lo retorna en </w:t>
      </w:r>
      <w:proofErr w:type="spellStart"/>
      <w:r w:rsidRPr="00C059DC">
        <w:rPr>
          <w:b/>
        </w:rPr>
        <w:t>string</w:t>
      </w:r>
      <w:proofErr w:type="spellEnd"/>
      <w:r>
        <w:rPr>
          <w:b/>
        </w:rPr>
        <w:t>.</w:t>
      </w:r>
    </w:p>
    <w:p w:rsidR="00C059DC" w:rsidRPr="00C059DC" w:rsidRDefault="00C059DC" w:rsidP="00C059DC">
      <w:pPr>
        <w:pStyle w:val="Prrafodelista"/>
      </w:pPr>
      <w:r>
        <w:t>o</w:t>
      </w:r>
    </w:p>
    <w:p w:rsidR="00C059DC" w:rsidRPr="00C059DC" w:rsidRDefault="00C059DC" w:rsidP="00C059DC">
      <w:pPr>
        <w:pStyle w:val="Prrafodelista"/>
      </w:pPr>
      <w:proofErr w:type="spellStart"/>
      <w:proofErr w:type="gramStart"/>
      <w:r>
        <w:t>sr.ReadToEnd</w:t>
      </w:r>
      <w:proofErr w:type="spellEnd"/>
      <w:proofErr w:type="gramEnd"/>
      <w:r>
        <w:t>(</w:t>
      </w:r>
      <w:proofErr w:type="spellStart"/>
      <w:r>
        <w:t>obj.ToString</w:t>
      </w:r>
      <w:proofErr w:type="spellEnd"/>
      <w:r>
        <w:t xml:space="preserve">());  </w:t>
      </w:r>
      <w:r>
        <w:rPr>
          <w:b/>
        </w:rPr>
        <w:t xml:space="preserve">//lee todo el </w:t>
      </w:r>
      <w:proofErr w:type="spellStart"/>
      <w:r>
        <w:rPr>
          <w:b/>
        </w:rPr>
        <w:t>stream</w:t>
      </w:r>
      <w:proofErr w:type="spellEnd"/>
      <w:r>
        <w:rPr>
          <w:b/>
        </w:rPr>
        <w:t xml:space="preserve"> y lo retorna como una cadena de caracteres.</w:t>
      </w:r>
    </w:p>
    <w:p w:rsidR="00C059DC" w:rsidRPr="00C059DC" w:rsidRDefault="00C059DC" w:rsidP="00C059DC">
      <w:pPr>
        <w:pStyle w:val="Prrafodelista"/>
      </w:pPr>
    </w:p>
    <w:p w:rsidR="00922093" w:rsidRDefault="00922093" w:rsidP="00922093">
      <w:pPr>
        <w:pStyle w:val="Ttulo2"/>
        <w:rPr>
          <w:color w:val="757575" w:themeColor="background2" w:themeShade="80"/>
        </w:rPr>
      </w:pPr>
      <w:proofErr w:type="spellStart"/>
      <w:r w:rsidRPr="00922093">
        <w:rPr>
          <w:color w:val="757575" w:themeColor="background2" w:themeShade="80"/>
        </w:rPr>
        <w:t>Serialización</w:t>
      </w:r>
      <w:proofErr w:type="spellEnd"/>
      <w:r w:rsidRPr="00922093">
        <w:rPr>
          <w:color w:val="757575" w:themeColor="background2" w:themeShade="80"/>
        </w:rPr>
        <w:t xml:space="preserve"> XML</w:t>
      </w:r>
    </w:p>
    <w:p w:rsidR="006F7A96" w:rsidRDefault="006F7A96" w:rsidP="006F7A96">
      <w:pPr>
        <w:pStyle w:val="Prrafodelista"/>
        <w:numPr>
          <w:ilvl w:val="0"/>
          <w:numId w:val="14"/>
        </w:numPr>
      </w:pPr>
      <w:r>
        <w:t>Solo serializa los atributos públicos y los valores de propiedad de un objeto en una secuencia XML</w:t>
      </w:r>
    </w:p>
    <w:p w:rsidR="006F7A96" w:rsidRDefault="006F7A96" w:rsidP="006F7A96">
      <w:pPr>
        <w:pStyle w:val="Prrafodelista"/>
        <w:numPr>
          <w:ilvl w:val="0"/>
          <w:numId w:val="14"/>
        </w:numPr>
      </w:pPr>
      <w:r>
        <w:rPr>
          <w:u w:val="single"/>
        </w:rPr>
        <w:t xml:space="preserve">No convierte </w:t>
      </w:r>
      <w:r>
        <w:t>métodos, indexadores, atributos privados ni propiedades solo lectura (salvo colecciones solo lectura).</w:t>
      </w:r>
    </w:p>
    <w:p w:rsidR="006F7A96" w:rsidRPr="006F7A96" w:rsidRDefault="006F7A96" w:rsidP="006F7A96">
      <w:pPr>
        <w:pStyle w:val="Prrafodelista"/>
        <w:numPr>
          <w:ilvl w:val="0"/>
          <w:numId w:val="14"/>
        </w:numPr>
      </w:pPr>
      <w:r>
        <w:rPr>
          <w:b/>
          <w:u w:val="single"/>
        </w:rPr>
        <w:t xml:space="preserve">Clase central </w:t>
      </w:r>
      <w:r w:rsidRPr="006F7A96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r>
        <w:rPr>
          <w:b/>
        </w:rPr>
        <w:t>XMLSERIALIZER</w:t>
      </w:r>
    </w:p>
    <w:p w:rsidR="006F7A96" w:rsidRDefault="006F7A96" w:rsidP="006F7A96">
      <w:pPr>
        <w:pStyle w:val="Prrafodelista"/>
        <w:ind w:left="2880"/>
        <w:rPr>
          <w:b/>
        </w:rPr>
      </w:pPr>
      <w:r w:rsidRPr="006F7A96">
        <w:rPr>
          <w:b/>
        </w:rPr>
        <w:sym w:font="Wingdings" w:char="F0E0"/>
      </w:r>
      <w:r>
        <w:rPr>
          <w:b/>
        </w:rPr>
        <w:t>SERIALIZE</w:t>
      </w:r>
    </w:p>
    <w:p w:rsidR="006F7A96" w:rsidRDefault="006F7A96" w:rsidP="006F7A96">
      <w:pPr>
        <w:pStyle w:val="Prrafodelista"/>
        <w:ind w:left="2880"/>
        <w:rPr>
          <w:b/>
        </w:rPr>
      </w:pPr>
      <w:r w:rsidRPr="006F7A96">
        <w:rPr>
          <w:b/>
        </w:rPr>
        <w:sym w:font="Wingdings" w:char="F0E0"/>
      </w:r>
      <w:r>
        <w:rPr>
          <w:b/>
        </w:rPr>
        <w:t>DESEARILIZE</w:t>
      </w:r>
    </w:p>
    <w:p w:rsidR="006F7A96" w:rsidRDefault="006F7A96" w:rsidP="006F7A96">
      <w:pPr>
        <w:pStyle w:val="Prrafodelista"/>
        <w:numPr>
          <w:ilvl w:val="0"/>
          <w:numId w:val="15"/>
        </w:numPr>
        <w:rPr>
          <w:u w:val="single"/>
        </w:rPr>
      </w:pPr>
      <w:r w:rsidRPr="006F7A96">
        <w:rPr>
          <w:u w:val="single"/>
        </w:rPr>
        <w:t xml:space="preserve">Una clase debe tener un constructor por defecto para que </w:t>
      </w:r>
      <w:proofErr w:type="spellStart"/>
      <w:r w:rsidRPr="006F7A96">
        <w:rPr>
          <w:u w:val="single"/>
        </w:rPr>
        <w:t>XmlSerializer</w:t>
      </w:r>
      <w:proofErr w:type="spellEnd"/>
      <w:r w:rsidRPr="006F7A96">
        <w:rPr>
          <w:u w:val="single"/>
        </w:rPr>
        <w:t xml:space="preserve"> pueda serializarla.</w:t>
      </w:r>
    </w:p>
    <w:p w:rsidR="006F7A96" w:rsidRPr="006F7A96" w:rsidRDefault="006F7A96" w:rsidP="006F7A96">
      <w:pPr>
        <w:pStyle w:val="Prrafodelista"/>
        <w:numPr>
          <w:ilvl w:val="0"/>
          <w:numId w:val="15"/>
        </w:numPr>
        <w:rPr>
          <w:u w:val="single"/>
        </w:rPr>
      </w:pPr>
      <w:r>
        <w:rPr>
          <w:b/>
          <w:u w:val="single"/>
        </w:rPr>
        <w:lastRenderedPageBreak/>
        <w:t>Solo serializa atributos y propiedades públicos.</w:t>
      </w:r>
    </w:p>
    <w:p w:rsidR="006F7A96" w:rsidRPr="006F7A96" w:rsidRDefault="006F7A96" w:rsidP="006F7A96">
      <w:pPr>
        <w:pStyle w:val="Prrafodelista"/>
        <w:numPr>
          <w:ilvl w:val="0"/>
          <w:numId w:val="15"/>
        </w:numPr>
        <w:rPr>
          <w:u w:val="single"/>
        </w:rPr>
      </w:pPr>
      <w:r>
        <w:rPr>
          <w:b/>
          <w:u w:val="single"/>
        </w:rPr>
        <w:t xml:space="preserve">NO </w:t>
      </w:r>
      <w:r>
        <w:t xml:space="preserve">se puede serializar métodos. </w:t>
      </w:r>
    </w:p>
    <w:p w:rsidR="006F7A96" w:rsidRDefault="006F7A96" w:rsidP="006F7A96">
      <w:pPr>
        <w:rPr>
          <w:u w:val="single"/>
        </w:rPr>
      </w:pPr>
      <w:r>
        <w:rPr>
          <w:u w:val="single"/>
        </w:rPr>
        <w:t>Modo de uso:</w:t>
      </w:r>
    </w:p>
    <w:p w:rsidR="006F7A96" w:rsidRDefault="006F7A96" w:rsidP="006F7A96">
      <w:r>
        <w:t xml:space="preserve">EJEMPLO: </w:t>
      </w:r>
    </w:p>
    <w:p w:rsidR="006F7A96" w:rsidRDefault="006F7A96" w:rsidP="006F7A96">
      <w:r>
        <w:rPr>
          <w:noProof/>
          <w:lang w:val="es-ES" w:eastAsia="es-ES"/>
        </w:rPr>
        <w:drawing>
          <wp:inline distT="0" distB="0" distL="0" distR="0" wp14:anchorId="5DDD698A" wp14:editId="72975B33">
            <wp:extent cx="5943600" cy="1012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8A" w:rsidRPr="006F7A96" w:rsidRDefault="00921A8A" w:rsidP="006F7A96"/>
    <w:p w:rsidR="00921A8A" w:rsidRDefault="00921A8A" w:rsidP="00921A8A">
      <w:pPr>
        <w:pStyle w:val="Ttulo3"/>
        <w:rPr>
          <w:color w:val="4FB8C1" w:themeColor="text2" w:themeTint="99"/>
        </w:rPr>
      </w:pPr>
      <w:r w:rsidRPr="00921A8A">
        <w:rPr>
          <w:color w:val="4FB8C1" w:themeColor="text2" w:themeTint="99"/>
        </w:rPr>
        <w:t>XMLTEXTWRITER</w:t>
      </w:r>
    </w:p>
    <w:p w:rsidR="00921A8A" w:rsidRDefault="00921A8A" w:rsidP="00921A8A">
      <w:pPr>
        <w:rPr>
          <w:u w:val="single"/>
        </w:rPr>
      </w:pPr>
      <w:r>
        <w:rPr>
          <w:u w:val="single"/>
        </w:rPr>
        <w:t>Modo de uso:</w:t>
      </w:r>
    </w:p>
    <w:p w:rsidR="00921A8A" w:rsidRDefault="00921A8A" w:rsidP="00921A8A">
      <w:proofErr w:type="spellStart"/>
      <w:r>
        <w:t>XmlTextWriter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= new </w:t>
      </w:r>
      <w:proofErr w:type="spellStart"/>
      <w:proofErr w:type="gramStart"/>
      <w:r>
        <w:t>XmlTextWriter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Encondig</w:t>
      </w:r>
      <w:proofErr w:type="spellEnd"/>
      <w:r>
        <w:t xml:space="preserve"> e)</w:t>
      </w:r>
    </w:p>
    <w:p w:rsidR="00921A8A" w:rsidRDefault="00921A8A" w:rsidP="00921A8A">
      <w:r>
        <w:t xml:space="preserve">                                                       </w:t>
      </w:r>
      <w:r>
        <w:sym w:font="Wingdings" w:char="F0E0"/>
      </w:r>
      <w:proofErr w:type="spellStart"/>
      <w:r>
        <w:t>String</w:t>
      </w:r>
      <w:proofErr w:type="spellEnd"/>
      <w:r>
        <w:t xml:space="preserve"> con la ruta  </w:t>
      </w:r>
      <w:r>
        <w:sym w:font="Wingdings" w:char="F0E0"/>
      </w:r>
      <w:r>
        <w:t>codificación</w:t>
      </w:r>
    </w:p>
    <w:p w:rsidR="00921A8A" w:rsidRDefault="00921A8A" w:rsidP="00921A8A">
      <w:pPr>
        <w:pStyle w:val="Ttulo3"/>
        <w:rPr>
          <w:color w:val="4FB8C1" w:themeColor="text2" w:themeTint="99"/>
        </w:rPr>
      </w:pPr>
      <w:r w:rsidRPr="00921A8A">
        <w:rPr>
          <w:color w:val="4FB8C1" w:themeColor="text2" w:themeTint="99"/>
        </w:rPr>
        <w:t>XMLTEXTREADER</w:t>
      </w:r>
    </w:p>
    <w:p w:rsidR="00921A8A" w:rsidRDefault="00921A8A" w:rsidP="00921A8A">
      <w:pPr>
        <w:rPr>
          <w:u w:val="single"/>
        </w:rPr>
      </w:pPr>
      <w:r w:rsidRPr="00921A8A">
        <w:rPr>
          <w:u w:val="single"/>
        </w:rPr>
        <w:t>Modo de uso:</w:t>
      </w:r>
    </w:p>
    <w:p w:rsidR="00921A8A" w:rsidRDefault="00921A8A" w:rsidP="00921A8A">
      <w:proofErr w:type="spellStart"/>
      <w:r>
        <w:t>XmlTextReader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= new </w:t>
      </w:r>
      <w:proofErr w:type="spellStart"/>
      <w:proofErr w:type="gramStart"/>
      <w:r>
        <w:t>XmlTextReader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</w:p>
    <w:p w:rsidR="00921A8A" w:rsidRDefault="00921A8A" w:rsidP="00921A8A"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le paso la ruta del URL</w:t>
      </w:r>
    </w:p>
    <w:p w:rsidR="00921A8A" w:rsidRDefault="00921A8A" w:rsidP="00921A8A">
      <w:pPr>
        <w:pStyle w:val="Ttulo1"/>
      </w:pPr>
      <w:r>
        <w:t>GESTION DE ERRORES</w:t>
      </w:r>
    </w:p>
    <w:p w:rsidR="00921A8A" w:rsidRDefault="00921A8A" w:rsidP="00921A8A">
      <w:pPr>
        <w:pStyle w:val="Prrafodelista"/>
        <w:numPr>
          <w:ilvl w:val="0"/>
          <w:numId w:val="18"/>
        </w:numPr>
        <w:ind w:left="709" w:hanging="283"/>
      </w:pPr>
      <w:r>
        <w:t>Permite interceptar errores en tiempo de ejecución.</w:t>
      </w:r>
    </w:p>
    <w:p w:rsidR="00921A8A" w:rsidRDefault="00921A8A" w:rsidP="00921A8A">
      <w:pPr>
        <w:pStyle w:val="Prrafodelista"/>
        <w:numPr>
          <w:ilvl w:val="0"/>
          <w:numId w:val="18"/>
        </w:numPr>
        <w:ind w:left="709" w:hanging="283"/>
      </w:pPr>
      <w:r>
        <w:t>Errores derivan de la clase EXCEPTION.</w:t>
      </w:r>
    </w:p>
    <w:p w:rsidR="00DD00E8" w:rsidRDefault="00DD00E8" w:rsidP="00921A8A">
      <w:pPr>
        <w:pStyle w:val="Prrafodelista"/>
        <w:numPr>
          <w:ilvl w:val="0"/>
          <w:numId w:val="18"/>
        </w:numPr>
        <w:ind w:left="709" w:hanging="283"/>
      </w:pPr>
      <w:r>
        <w:t xml:space="preserve">Cada clase de excepción es descriptiva y representa un error en concreto de forma clara y evidente. Conteniendo así, información específica. </w:t>
      </w:r>
      <w:bookmarkStart w:id="0" w:name="_GoBack"/>
      <w:bookmarkEnd w:id="0"/>
    </w:p>
    <w:p w:rsidR="00921A8A" w:rsidRDefault="00921A8A" w:rsidP="00921A8A">
      <w:pPr>
        <w:pStyle w:val="Prrafodelista"/>
        <w:ind w:left="709"/>
      </w:pPr>
    </w:p>
    <w:p w:rsidR="00921A8A" w:rsidRDefault="00921A8A" w:rsidP="00921A8A">
      <w:pPr>
        <w:pStyle w:val="Prrafodelista"/>
        <w:ind w:left="709"/>
      </w:pPr>
    </w:p>
    <w:p w:rsidR="00921A8A" w:rsidRDefault="00921A8A" w:rsidP="00921A8A">
      <w:pPr>
        <w:pStyle w:val="Prrafodelista"/>
        <w:ind w:left="709"/>
      </w:pPr>
      <w:r>
        <w:t>EJEMPLO:</w:t>
      </w:r>
    </w:p>
    <w:p w:rsidR="00921A8A" w:rsidRDefault="00921A8A" w:rsidP="00921A8A">
      <w:pPr>
        <w:pStyle w:val="Prrafodelista"/>
        <w:ind w:left="709"/>
      </w:pPr>
      <w:r>
        <w:rPr>
          <w:noProof/>
          <w:lang w:val="es-ES" w:eastAsia="es-ES"/>
        </w:rPr>
        <w:drawing>
          <wp:inline distT="0" distB="0" distL="0" distR="0" wp14:anchorId="51613BB2" wp14:editId="3A017989">
            <wp:extent cx="4552950" cy="14514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280" cy="14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Prrafodelista"/>
        <w:ind w:left="709"/>
      </w:pPr>
    </w:p>
    <w:p w:rsidR="009F52C2" w:rsidRDefault="009F52C2" w:rsidP="009F52C2">
      <w:pPr>
        <w:pStyle w:val="Ttulo2"/>
        <w:rPr>
          <w:color w:val="757575" w:themeColor="background2" w:themeShade="80"/>
        </w:rPr>
      </w:pPr>
      <w:r w:rsidRPr="009F52C2">
        <w:rPr>
          <w:color w:val="757575" w:themeColor="background2" w:themeShade="80"/>
        </w:rPr>
        <w:t>Try/Catch</w:t>
      </w:r>
    </w:p>
    <w:p w:rsidR="009F52C2" w:rsidRDefault="009F52C2" w:rsidP="009F52C2">
      <w:pPr>
        <w:pStyle w:val="Prrafodelista"/>
        <w:numPr>
          <w:ilvl w:val="0"/>
          <w:numId w:val="19"/>
        </w:numPr>
      </w:pPr>
      <w:r>
        <w:t>El bloque try contiene una expresión que puede generar la excepción.</w:t>
      </w:r>
    </w:p>
    <w:p w:rsidR="009F52C2" w:rsidRDefault="009F52C2" w:rsidP="009F52C2">
      <w:pPr>
        <w:rPr>
          <w:u w:val="single"/>
        </w:rPr>
      </w:pPr>
      <w:r>
        <w:rPr>
          <w:u w:val="single"/>
        </w:rPr>
        <w:t>Mecanismo:</w:t>
      </w:r>
    </w:p>
    <w:p w:rsidR="009F52C2" w:rsidRDefault="009F52C2" w:rsidP="009F52C2">
      <w:r w:rsidRPr="009F52C2">
        <w:rPr>
          <w:u w:val="single"/>
        </w:rPr>
        <w:t>Si se produce la excepción detiene la ejecución</w:t>
      </w:r>
      <w:r>
        <w:rPr>
          <w:u w:val="single"/>
        </w:rPr>
        <w:t xml:space="preserve"> </w:t>
      </w:r>
      <w:r>
        <w:t xml:space="preserve">y empieza a buscar un bloque </w:t>
      </w:r>
      <w:r w:rsidRPr="009F52C2">
        <w:rPr>
          <w:b/>
        </w:rPr>
        <w:t>catch</w:t>
      </w:r>
      <w:r>
        <w:rPr>
          <w:b/>
        </w:rPr>
        <w:t xml:space="preserve"> </w:t>
      </w:r>
      <w:r>
        <w:t>que puede capturar la excepción pendiente (basándose en su tipo).</w:t>
      </w:r>
    </w:p>
    <w:p w:rsidR="009F52C2" w:rsidRDefault="009F52C2" w:rsidP="009F52C2">
      <w:r w:rsidRPr="009F52C2">
        <w:rPr>
          <w:u w:val="single"/>
        </w:rPr>
        <w:t>Si no la encuentra en su función</w:t>
      </w:r>
      <w:r>
        <w:t>, desenreda la pila de llamadas en busca de la función de llamada.</w:t>
      </w:r>
    </w:p>
    <w:p w:rsidR="009F52C2" w:rsidRDefault="009F52C2" w:rsidP="009F52C2">
      <w:r>
        <w:rPr>
          <w:u w:val="single"/>
        </w:rPr>
        <w:t xml:space="preserve">Si tampoco la encuentra ahí, </w:t>
      </w:r>
      <w:r>
        <w:t xml:space="preserve">busca la función que llamo a la función de la llamada y </w:t>
      </w:r>
      <w:r w:rsidR="001A7F02">
        <w:t>así</w:t>
      </w:r>
      <w:r>
        <w:t xml:space="preserve"> sucesivamente hasta encontrar un catch (o hasta llegar al </w:t>
      </w:r>
      <w:proofErr w:type="spellStart"/>
      <w:r>
        <w:t>main</w:t>
      </w:r>
      <w:proofErr w:type="spellEnd"/>
      <w:r>
        <w:t xml:space="preserve"> y ahí se cerrará el prog</w:t>
      </w:r>
      <w:r w:rsidR="001A7F02">
        <w:t>rama</w:t>
      </w:r>
      <w:r>
        <w:t>).</w:t>
      </w:r>
    </w:p>
    <w:p w:rsidR="001A7F02" w:rsidRDefault="001A7F02" w:rsidP="009F52C2">
      <w:pPr>
        <w:rPr>
          <w:u w:val="single"/>
        </w:rPr>
      </w:pPr>
      <w:r w:rsidRPr="001A7F02">
        <w:rPr>
          <w:u w:val="single"/>
        </w:rPr>
        <w:t>RESUMEN:</w:t>
      </w:r>
    </w:p>
    <w:p w:rsidR="001A7F02" w:rsidRDefault="001A7F02" w:rsidP="001A7F02">
      <w:pPr>
        <w:spacing w:line="240" w:lineRule="auto"/>
      </w:pPr>
      <w:r>
        <w:lastRenderedPageBreak/>
        <w:t>Donde “</w:t>
      </w:r>
      <w:r>
        <w:sym w:font="Wingdings" w:char="F0E0"/>
      </w:r>
      <w:r>
        <w:t>” significa que desenreda pila llamadas.</w:t>
      </w:r>
    </w:p>
    <w:p w:rsidR="001A7F02" w:rsidRDefault="001A7F02" w:rsidP="001A7F02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>
            <wp:extent cx="3676650" cy="1382003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66" cy="138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02" w:rsidRPr="001A7F02" w:rsidRDefault="001A7F02" w:rsidP="001A7F02">
      <w:pPr>
        <w:pStyle w:val="Prrafodelista"/>
        <w:numPr>
          <w:ilvl w:val="0"/>
          <w:numId w:val="21"/>
        </w:numPr>
        <w:spacing w:line="240" w:lineRule="auto"/>
      </w:pPr>
      <w:r w:rsidRPr="001A7F02">
        <w:rPr>
          <w:u w:val="single"/>
        </w:rPr>
        <w:t>Su uso hace que</w:t>
      </w:r>
      <w:r>
        <w:t xml:space="preserve"> las instrucciones para tratamiento de errores no se mezclen con las instrucciones lógicas básicas, por lo que </w:t>
      </w:r>
      <w:r w:rsidRPr="001A7F02">
        <w:rPr>
          <w:u w:val="single"/>
        </w:rPr>
        <w:t>el programa es más fácil de interpretar</w:t>
      </w:r>
      <w:r>
        <w:rPr>
          <w:u w:val="single"/>
        </w:rPr>
        <w:t>.</w:t>
      </w:r>
    </w:p>
    <w:p w:rsidR="001A7F02" w:rsidRPr="00792C24" w:rsidRDefault="001A7F02" w:rsidP="001A7F02">
      <w:pPr>
        <w:pStyle w:val="Prrafodelista"/>
        <w:numPr>
          <w:ilvl w:val="0"/>
          <w:numId w:val="21"/>
        </w:numPr>
        <w:spacing w:line="240" w:lineRule="auto"/>
      </w:pPr>
      <w:r>
        <w:t xml:space="preserve">Se pueden anidar </w:t>
      </w:r>
      <w:r w:rsidRPr="001A7F02">
        <w:rPr>
          <w:b/>
        </w:rPr>
        <w:t>bloques catch</w:t>
      </w:r>
      <w:r w:rsidR="00792C24">
        <w:t xml:space="preserve">. </w:t>
      </w:r>
      <w:r w:rsidR="00792C24">
        <w:rPr>
          <w:u w:val="single"/>
        </w:rPr>
        <w:t xml:space="preserve">El último debe ser el genérico </w:t>
      </w:r>
      <w:proofErr w:type="spellStart"/>
      <w:r w:rsidR="00792C24">
        <w:rPr>
          <w:u w:val="single"/>
        </w:rPr>
        <w:t>Exception</w:t>
      </w:r>
      <w:proofErr w:type="spellEnd"/>
      <w:r w:rsidR="00792C24">
        <w:rPr>
          <w:u w:val="single"/>
        </w:rPr>
        <w:t xml:space="preserve"> (catch general).</w:t>
      </w:r>
    </w:p>
    <w:p w:rsidR="00792C24" w:rsidRDefault="00792C24" w:rsidP="00792C24">
      <w:pPr>
        <w:pStyle w:val="Prrafodelista"/>
        <w:spacing w:line="240" w:lineRule="auto"/>
      </w:pPr>
    </w:p>
    <w:p w:rsidR="00792C24" w:rsidRDefault="00792C24" w:rsidP="00792C24">
      <w:pPr>
        <w:pStyle w:val="Ttulo3"/>
      </w:pPr>
      <w:r w:rsidRPr="00792C24">
        <w:rPr>
          <w:color w:val="4FB8C1" w:themeColor="text2" w:themeTint="99"/>
        </w:rPr>
        <w:t>Instrucción THROW</w:t>
      </w:r>
    </w:p>
    <w:p w:rsidR="00792C24" w:rsidRDefault="00792C24" w:rsidP="00792C24">
      <w:pPr>
        <w:pStyle w:val="Prrafodelista"/>
        <w:numPr>
          <w:ilvl w:val="0"/>
          <w:numId w:val="22"/>
        </w:numPr>
      </w:pPr>
      <w:r>
        <w:t>Es para lanzar excepciones</w:t>
      </w:r>
    </w:p>
    <w:p w:rsidR="00792C24" w:rsidRDefault="00792C24" w:rsidP="00792C24">
      <w:pPr>
        <w:pStyle w:val="Prrafodelista"/>
      </w:pPr>
      <w:r>
        <w:t>EJEMPLO:</w:t>
      </w:r>
    </w:p>
    <w:p w:rsidR="00792C24" w:rsidRDefault="00792C24" w:rsidP="00792C24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2B963E7" wp14:editId="74831CED">
            <wp:extent cx="4221149" cy="265747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836" cy="26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24" w:rsidRDefault="00792C24" w:rsidP="00792C24">
      <w:pPr>
        <w:pStyle w:val="Prrafodelista"/>
      </w:pPr>
    </w:p>
    <w:p w:rsidR="00792C24" w:rsidRDefault="00792C24" w:rsidP="00792C24">
      <w:pPr>
        <w:pStyle w:val="Ttulo3"/>
        <w:rPr>
          <w:color w:val="4FB8C1" w:themeColor="text2" w:themeTint="99"/>
        </w:rPr>
      </w:pPr>
      <w:r w:rsidRPr="00792C24">
        <w:rPr>
          <w:color w:val="4FB8C1" w:themeColor="text2" w:themeTint="99"/>
        </w:rPr>
        <w:t>Bloque FINALLY</w:t>
      </w:r>
    </w:p>
    <w:p w:rsidR="00792C24" w:rsidRDefault="00792C24" w:rsidP="00792C24">
      <w:pPr>
        <w:pStyle w:val="Prrafodelista"/>
        <w:numPr>
          <w:ilvl w:val="0"/>
          <w:numId w:val="22"/>
        </w:numPr>
      </w:pPr>
      <w:r>
        <w:t xml:space="preserve">Ejecuta </w:t>
      </w:r>
      <w:r w:rsidRPr="00792C24">
        <w:rPr>
          <w:b/>
          <w:u w:val="single"/>
        </w:rPr>
        <w:t>SI O SI</w:t>
      </w:r>
      <w:r>
        <w:t>.</w:t>
      </w:r>
    </w:p>
    <w:p w:rsidR="00792C24" w:rsidRPr="00792C24" w:rsidRDefault="00792C24" w:rsidP="00792C24">
      <w:pPr>
        <w:pStyle w:val="Prrafodelista"/>
        <w:numPr>
          <w:ilvl w:val="0"/>
          <w:numId w:val="22"/>
        </w:numPr>
      </w:pPr>
      <w:r>
        <w:t xml:space="preserve">Útil para liberar recursos </w:t>
      </w:r>
      <w:proofErr w:type="gramStart"/>
      <w:r>
        <w:t>( o</w:t>
      </w:r>
      <w:proofErr w:type="gramEnd"/>
      <w:r>
        <w:t xml:space="preserve"> también se puede utilizar </w:t>
      </w:r>
      <w:proofErr w:type="spellStart"/>
      <w:r>
        <w:rPr>
          <w:b/>
        </w:rPr>
        <w:t>Using</w:t>
      </w:r>
      <w:proofErr w:type="spellEnd"/>
      <w:r>
        <w:t>).</w:t>
      </w:r>
    </w:p>
    <w:p w:rsidR="00792C24" w:rsidRPr="00792C24" w:rsidRDefault="00792C24" w:rsidP="00792C24"/>
    <w:sectPr w:rsidR="00792C24" w:rsidRPr="00792C24" w:rsidSect="00EA6187">
      <w:pgSz w:w="12240" w:h="15840"/>
      <w:pgMar w:top="142" w:right="1440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404"/>
    <w:multiLevelType w:val="hybridMultilevel"/>
    <w:tmpl w:val="6EF2C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174E"/>
    <w:multiLevelType w:val="hybridMultilevel"/>
    <w:tmpl w:val="4088241A"/>
    <w:lvl w:ilvl="0" w:tplc="5AF86D9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51D"/>
    <w:multiLevelType w:val="hybridMultilevel"/>
    <w:tmpl w:val="E92A8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F26"/>
    <w:multiLevelType w:val="hybridMultilevel"/>
    <w:tmpl w:val="99165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0B96"/>
    <w:multiLevelType w:val="hybridMultilevel"/>
    <w:tmpl w:val="7B6EA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3FE3"/>
    <w:multiLevelType w:val="hybridMultilevel"/>
    <w:tmpl w:val="3A88E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4195D"/>
    <w:multiLevelType w:val="hybridMultilevel"/>
    <w:tmpl w:val="C9F0B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B7EB6"/>
    <w:multiLevelType w:val="hybridMultilevel"/>
    <w:tmpl w:val="D48A4F4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081087"/>
    <w:multiLevelType w:val="hybridMultilevel"/>
    <w:tmpl w:val="E656F6B6"/>
    <w:lvl w:ilvl="0" w:tplc="B1688216">
      <w:numFmt w:val="bullet"/>
      <w:lvlText w:val="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A2E0E8E"/>
    <w:multiLevelType w:val="hybridMultilevel"/>
    <w:tmpl w:val="EFBA4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46A4E"/>
    <w:multiLevelType w:val="hybridMultilevel"/>
    <w:tmpl w:val="4B183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2068"/>
    <w:multiLevelType w:val="hybridMultilevel"/>
    <w:tmpl w:val="C4546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E6037"/>
    <w:multiLevelType w:val="hybridMultilevel"/>
    <w:tmpl w:val="6EF40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DEA"/>
    <w:multiLevelType w:val="hybridMultilevel"/>
    <w:tmpl w:val="5C661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369F"/>
    <w:multiLevelType w:val="hybridMultilevel"/>
    <w:tmpl w:val="512ED750"/>
    <w:lvl w:ilvl="0" w:tplc="B1688216">
      <w:numFmt w:val="bullet"/>
      <w:lvlText w:val="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17672"/>
    <w:multiLevelType w:val="hybridMultilevel"/>
    <w:tmpl w:val="102A5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33258"/>
    <w:multiLevelType w:val="hybridMultilevel"/>
    <w:tmpl w:val="0B1A5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87016"/>
    <w:multiLevelType w:val="hybridMultilevel"/>
    <w:tmpl w:val="8E54D1B6"/>
    <w:lvl w:ilvl="0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A6821"/>
    <w:multiLevelType w:val="hybridMultilevel"/>
    <w:tmpl w:val="2D30F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A1E56"/>
    <w:multiLevelType w:val="hybridMultilevel"/>
    <w:tmpl w:val="4596ED1E"/>
    <w:lvl w:ilvl="0" w:tplc="65947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19"/>
  </w:num>
  <w:num w:numId="5">
    <w:abstractNumId w:val="0"/>
  </w:num>
  <w:num w:numId="6">
    <w:abstractNumId w:val="7"/>
  </w:num>
  <w:num w:numId="7">
    <w:abstractNumId w:val="15"/>
  </w:num>
  <w:num w:numId="8">
    <w:abstractNumId w:val="11"/>
  </w:num>
  <w:num w:numId="9">
    <w:abstractNumId w:val="4"/>
  </w:num>
  <w:num w:numId="10">
    <w:abstractNumId w:val="9"/>
  </w:num>
  <w:num w:numId="11">
    <w:abstractNumId w:val="5"/>
  </w:num>
  <w:num w:numId="12">
    <w:abstractNumId w:val="18"/>
  </w:num>
  <w:num w:numId="13">
    <w:abstractNumId w:val="3"/>
  </w:num>
  <w:num w:numId="14">
    <w:abstractNumId w:val="10"/>
  </w:num>
  <w:num w:numId="15">
    <w:abstractNumId w:val="16"/>
  </w:num>
  <w:num w:numId="16">
    <w:abstractNumId w:val="8"/>
  </w:num>
  <w:num w:numId="17">
    <w:abstractNumId w:val="14"/>
  </w:num>
  <w:num w:numId="18">
    <w:abstractNumId w:val="17"/>
  </w:num>
  <w:num w:numId="19">
    <w:abstractNumId w:val="2"/>
  </w:num>
  <w:num w:numId="20">
    <w:abstractNumId w:val="1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67"/>
    <w:rsid w:val="001A7F02"/>
    <w:rsid w:val="001D4024"/>
    <w:rsid w:val="00214406"/>
    <w:rsid w:val="00287DDE"/>
    <w:rsid w:val="00445EEE"/>
    <w:rsid w:val="006F7A96"/>
    <w:rsid w:val="00702CCE"/>
    <w:rsid w:val="00792C24"/>
    <w:rsid w:val="007B1812"/>
    <w:rsid w:val="00827275"/>
    <w:rsid w:val="0084086B"/>
    <w:rsid w:val="00842B85"/>
    <w:rsid w:val="00921A8A"/>
    <w:rsid w:val="00922093"/>
    <w:rsid w:val="009F52C2"/>
    <w:rsid w:val="00A23785"/>
    <w:rsid w:val="00B16467"/>
    <w:rsid w:val="00C059DC"/>
    <w:rsid w:val="00C10FA1"/>
    <w:rsid w:val="00C4666D"/>
    <w:rsid w:val="00D86AD3"/>
    <w:rsid w:val="00DD00E8"/>
    <w:rsid w:val="00E53856"/>
    <w:rsid w:val="00EA6187"/>
    <w:rsid w:val="00F42F63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DEA8"/>
  <w15:chartTrackingRefBased/>
  <w15:docId w15:val="{A0D25780-5974-48D6-B12C-8A1A729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84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unhideWhenUsed/>
    <w:rsid w:val="00702CCE"/>
    <w:pPr>
      <w:ind w:left="283" w:hanging="283"/>
      <w:contextualSpacing/>
    </w:pPr>
  </w:style>
  <w:style w:type="paragraph" w:styleId="Continuarlista2">
    <w:name w:val="List Continue 2"/>
    <w:basedOn w:val="Normal"/>
    <w:uiPriority w:val="99"/>
    <w:unhideWhenUsed/>
    <w:rsid w:val="00702CCE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702C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02CCE"/>
    <w:rPr>
      <w:lang w:val="es-419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02CC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02CCE"/>
    <w:rPr>
      <w:lang w:val="es-419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02CCE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02CCE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_14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EA3C1E-76D6-455B-AE74-5BA96425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614</TotalTime>
  <Pages>6</Pages>
  <Words>1435</Words>
  <Characters>7893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Tano Granate</dc:creator>
  <cp:keywords/>
  <cp:lastModifiedBy>Tano Granate</cp:lastModifiedBy>
  <cp:revision>4</cp:revision>
  <dcterms:created xsi:type="dcterms:W3CDTF">2016-06-05T20:16:00Z</dcterms:created>
  <dcterms:modified xsi:type="dcterms:W3CDTF">2016-08-02T06:40:00Z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